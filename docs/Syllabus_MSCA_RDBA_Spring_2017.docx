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C741E7" w14:textId="77777777" w:rsidR="006D0A28" w:rsidRPr="001C2EB6" w:rsidRDefault="006D0A28" w:rsidP="00D815C3">
      <w:pPr>
        <w:rPr>
          <w:szCs w:val="48"/>
        </w:rPr>
      </w:pPr>
    </w:p>
    <w:p w14:paraId="1737F7FD" w14:textId="06A68F8A" w:rsidR="00D815C3" w:rsidRPr="001C2EB6" w:rsidRDefault="007633ED" w:rsidP="00D815C3">
      <w:pPr>
        <w:rPr>
          <w:rFonts w:cs="Times New Roman"/>
          <w:sz w:val="48"/>
          <w:szCs w:val="48"/>
        </w:rPr>
      </w:pPr>
      <w:r w:rsidRPr="001C2EB6">
        <w:rPr>
          <w:rFonts w:cs="Times New Roman"/>
          <w:sz w:val="48"/>
          <w:szCs w:val="48"/>
        </w:rPr>
        <w:t>MSc in Analytics</w:t>
      </w:r>
      <w:r w:rsidR="009971AB">
        <w:rPr>
          <w:rFonts w:cs="Times New Roman"/>
          <w:sz w:val="48"/>
          <w:szCs w:val="48"/>
        </w:rPr>
        <w:t>:</w:t>
      </w:r>
      <w:r w:rsidR="0025267D">
        <w:rPr>
          <w:rFonts w:cs="Times New Roman"/>
          <w:sz w:val="48"/>
          <w:szCs w:val="48"/>
        </w:rPr>
        <w:t xml:space="preserve"> Spring</w:t>
      </w:r>
      <w:r w:rsidR="00D12AAD">
        <w:rPr>
          <w:rFonts w:cs="Times New Roman"/>
          <w:sz w:val="48"/>
          <w:szCs w:val="48"/>
        </w:rPr>
        <w:t xml:space="preserve"> 2017</w:t>
      </w:r>
    </w:p>
    <w:p w14:paraId="593159CF" w14:textId="77777777" w:rsidR="006D0A28" w:rsidRPr="001C2EB6" w:rsidRDefault="006D0A28" w:rsidP="006D0A28">
      <w:pPr>
        <w:rPr>
          <w:rFonts w:cs="Times New Roman"/>
          <w:sz w:val="28"/>
          <w:szCs w:val="22"/>
        </w:rPr>
      </w:pPr>
      <w:r w:rsidRPr="001C2EB6">
        <w:rPr>
          <w:rFonts w:cs="Times New Roman"/>
          <w:sz w:val="28"/>
          <w:szCs w:val="22"/>
        </w:rPr>
        <w:t>Course Syllabus</w:t>
      </w:r>
    </w:p>
    <w:p w14:paraId="554F3D2E" w14:textId="7C850A7C" w:rsidR="006D0A28" w:rsidRPr="001C2EB6" w:rsidRDefault="003F5440" w:rsidP="006D0A28">
      <w:pPr>
        <w:rPr>
          <w:rFonts w:cs="Times New Roman"/>
          <w:sz w:val="28"/>
          <w:szCs w:val="22"/>
        </w:rPr>
      </w:pPr>
      <w:r w:rsidRPr="001C2EB6">
        <w:rPr>
          <w:rFonts w:cs="Times New Roman"/>
          <w:noProof/>
        </w:rPr>
        <mc:AlternateContent>
          <mc:Choice Requires="wps">
            <w:drawing>
              <wp:anchor distT="0" distB="0" distL="114300" distR="114300" simplePos="0" relativeHeight="251661312" behindDoc="0" locked="0" layoutInCell="1" allowOverlap="1" wp14:anchorId="7848FF57" wp14:editId="090A1B8A">
                <wp:simplePos x="0" y="0"/>
                <wp:positionH relativeFrom="column">
                  <wp:posOffset>-81916</wp:posOffset>
                </wp:positionH>
                <wp:positionV relativeFrom="paragraph">
                  <wp:posOffset>214630</wp:posOffset>
                </wp:positionV>
                <wp:extent cx="5210175" cy="979805"/>
                <wp:effectExtent l="0" t="0" r="9525" b="889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979805"/>
                        </a:xfrm>
                        <a:prstGeom prst="rect">
                          <a:avLst/>
                        </a:prstGeom>
                        <a:solidFill>
                          <a:srgbClr val="FFFFFF"/>
                        </a:solidFill>
                        <a:ln w="9525">
                          <a:noFill/>
                          <a:miter lim="800000"/>
                          <a:headEnd/>
                          <a:tailEnd/>
                        </a:ln>
                      </wps:spPr>
                      <wps:txbx>
                        <w:txbxContent>
                          <w:p w14:paraId="047F18D9" w14:textId="190BBFDB" w:rsidR="009C61A1" w:rsidRPr="001C2EB6" w:rsidRDefault="009C61A1" w:rsidP="006D0A28">
                            <w:pPr>
                              <w:rPr>
                                <w:szCs w:val="32"/>
                              </w:rPr>
                            </w:pPr>
                            <w:r w:rsidRPr="001C2EB6">
                              <w:rPr>
                                <w:b/>
                                <w:i/>
                                <w:szCs w:val="28"/>
                              </w:rPr>
                              <w:t xml:space="preserve">RESEARCH </w:t>
                            </w:r>
                            <w:r w:rsidR="002430AF" w:rsidRPr="001C2EB6">
                              <w:rPr>
                                <w:b/>
                                <w:i/>
                                <w:szCs w:val="28"/>
                              </w:rPr>
                              <w:t>DESIGN</w:t>
                            </w:r>
                            <w:r w:rsidRPr="001C2EB6">
                              <w:rPr>
                                <w:b/>
                                <w:i/>
                                <w:szCs w:val="28"/>
                              </w:rPr>
                              <w:t xml:space="preserve"> FOR BUSINESS APPLICATIONS</w:t>
                            </w:r>
                          </w:p>
                          <w:p w14:paraId="1AE8E6F2" w14:textId="2C96F7B2" w:rsidR="009C61A1" w:rsidRPr="001C2EB6" w:rsidRDefault="009C61A1" w:rsidP="006D0A28">
                            <w:pPr>
                              <w:rPr>
                                <w:szCs w:val="32"/>
                              </w:rPr>
                            </w:pPr>
                            <w:r w:rsidRPr="001C2EB6">
                              <w:rPr>
                                <w:szCs w:val="32"/>
                              </w:rPr>
                              <w:t>MSCA 31001</w:t>
                            </w:r>
                          </w:p>
                          <w:p w14:paraId="73F08889" w14:textId="67D77794" w:rsidR="009C61A1" w:rsidRPr="001C2EB6" w:rsidRDefault="00BA40D0" w:rsidP="006D0A28">
                            <w:pPr>
                              <w:rPr>
                                <w:szCs w:val="32"/>
                              </w:rPr>
                            </w:pPr>
                            <w:r>
                              <w:rPr>
                                <w:szCs w:val="32"/>
                              </w:rPr>
                              <w:t>SATURDAY 9:00 am – Noon</w:t>
                            </w:r>
                            <w:r w:rsidR="009C61A1" w:rsidRPr="001C2EB6">
                              <w:rPr>
                                <w:szCs w:val="32"/>
                              </w:rPr>
                              <w:t>.</w:t>
                            </w:r>
                          </w:p>
                          <w:p w14:paraId="126F6FB9" w14:textId="686E3AED" w:rsidR="00E665B9" w:rsidRDefault="00072773" w:rsidP="006D0A28">
                            <w:pPr>
                              <w:rPr>
                                <w:szCs w:val="32"/>
                              </w:rPr>
                            </w:pPr>
                            <w:r>
                              <w:rPr>
                                <w:szCs w:val="32"/>
                              </w:rPr>
                              <w:t>April 1, 2017 – June 3</w:t>
                            </w:r>
                            <w:r w:rsidR="00D12AAD">
                              <w:rPr>
                                <w:szCs w:val="32"/>
                              </w:rPr>
                              <w:t>, 2017</w:t>
                            </w:r>
                          </w:p>
                          <w:p w14:paraId="01517BCD" w14:textId="77777777" w:rsidR="009C61A1" w:rsidRPr="001C2EB6" w:rsidRDefault="009C61A1" w:rsidP="006D0A28">
                            <w:pPr>
                              <w:rPr>
                                <w:szCs w:val="32"/>
                              </w:rPr>
                            </w:pPr>
                            <w:proofErr w:type="spellStart"/>
                            <w:r w:rsidRPr="001C2EB6">
                              <w:rPr>
                                <w:szCs w:val="32"/>
                              </w:rPr>
                              <w:t>Gleacher</w:t>
                            </w:r>
                            <w:proofErr w:type="spellEnd"/>
                            <w:r w:rsidRPr="001C2EB6">
                              <w:rPr>
                                <w:szCs w:val="32"/>
                              </w:rPr>
                              <w:t xml:space="preserve"> Center Room 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848FF57" id="_x0000_t202" coordsize="21600,21600" o:spt="202" path="m,l,21600r21600,l21600,xe">
                <v:stroke joinstyle="miter"/>
                <v:path gradientshapeok="t" o:connecttype="rect"/>
              </v:shapetype>
              <v:shape id="Text Box 2" o:spid="_x0000_s1026" type="#_x0000_t202" style="position:absolute;margin-left:-6.45pt;margin-top:16.9pt;width:410.25pt;height:77.1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" stroked="f">
                <v:textbox style="mso-fit-shape-to-text:t">
                  <w:txbxContent>
                    <w:p w14:paraId="047F18D9" w14:textId="190BBFDB" w:rsidR="009C61A1" w:rsidRPr="001C2EB6" w:rsidRDefault="009C61A1" w:rsidP="006D0A28">
                      <w:pPr>
                        <w:rPr>
                          <w:szCs w:val="32"/>
                        </w:rPr>
                      </w:pPr>
                      <w:r w:rsidRPr="001C2EB6">
                        <w:rPr>
                          <w:b/>
                          <w:i/>
                          <w:szCs w:val="28"/>
                        </w:rPr>
                        <w:t xml:space="preserve">RESEARCH </w:t>
                      </w:r>
                      <w:r w:rsidR="002430AF" w:rsidRPr="001C2EB6">
                        <w:rPr>
                          <w:b/>
                          <w:i/>
                          <w:szCs w:val="28"/>
                        </w:rPr>
                        <w:t>DESIGN</w:t>
                      </w:r>
                      <w:r w:rsidRPr="001C2EB6">
                        <w:rPr>
                          <w:b/>
                          <w:i/>
                          <w:szCs w:val="28"/>
                        </w:rPr>
                        <w:t xml:space="preserve"> FOR BUSINESS APPLICATIONS</w:t>
                      </w:r>
                    </w:p>
                    <w:p w14:paraId="1AE8E6F2" w14:textId="2C96F7B2" w:rsidR="009C61A1" w:rsidRPr="001C2EB6" w:rsidRDefault="009C61A1" w:rsidP="006D0A28">
                      <w:pPr>
                        <w:rPr>
                          <w:szCs w:val="32"/>
                        </w:rPr>
                      </w:pPr>
                      <w:r w:rsidRPr="001C2EB6">
                        <w:rPr>
                          <w:szCs w:val="32"/>
                        </w:rPr>
                        <w:t>MSCA 31001</w:t>
                      </w:r>
                    </w:p>
                    <w:p w14:paraId="73F08889" w14:textId="67D77794" w:rsidR="009C61A1" w:rsidRPr="001C2EB6" w:rsidRDefault="00BA40D0" w:rsidP="006D0A28">
                      <w:pPr>
                        <w:rPr>
                          <w:szCs w:val="32"/>
                        </w:rPr>
                      </w:pPr>
                      <w:r>
                        <w:rPr>
                          <w:szCs w:val="32"/>
                        </w:rPr>
                        <w:t>SATURDAY 9:00 am – Noon</w:t>
                      </w:r>
                      <w:r w:rsidR="009C61A1" w:rsidRPr="001C2EB6">
                        <w:rPr>
                          <w:szCs w:val="32"/>
                        </w:rPr>
                        <w:t>.</w:t>
                      </w:r>
                    </w:p>
                    <w:p w14:paraId="126F6FB9" w14:textId="686E3AED" w:rsidR="00E665B9" w:rsidRDefault="00072773" w:rsidP="006D0A28">
                      <w:pPr>
                        <w:rPr>
                          <w:szCs w:val="32"/>
                        </w:rPr>
                      </w:pPr>
                      <w:r>
                        <w:rPr>
                          <w:szCs w:val="32"/>
                        </w:rPr>
                        <w:t>April 1, 2017 – June 3</w:t>
                      </w:r>
                      <w:r w:rsidR="00D12AAD">
                        <w:rPr>
                          <w:szCs w:val="32"/>
                        </w:rPr>
                        <w:t>, 2017</w:t>
                      </w:r>
                    </w:p>
                    <w:p w14:paraId="01517BCD" w14:textId="77777777" w:rsidR="009C61A1" w:rsidRPr="001C2EB6" w:rsidRDefault="009C61A1" w:rsidP="006D0A28">
                      <w:pPr>
                        <w:rPr>
                          <w:szCs w:val="32"/>
                        </w:rPr>
                      </w:pPr>
                      <w:proofErr w:type="spellStart"/>
                      <w:r w:rsidRPr="001C2EB6">
                        <w:rPr>
                          <w:szCs w:val="32"/>
                        </w:rPr>
                        <w:t>Gleacher</w:t>
                      </w:r>
                      <w:proofErr w:type="spellEnd"/>
                      <w:r w:rsidRPr="001C2EB6">
                        <w:rPr>
                          <w:szCs w:val="32"/>
                        </w:rPr>
                        <w:t xml:space="preserve"> Center Room x</w:t>
                      </w:r>
                    </w:p>
                  </w:txbxContent>
                </v:textbox>
              </v:shape>
            </w:pict>
          </mc:Fallback>
        </mc:AlternateContent>
      </w:r>
      <w:r w:rsidR="005B7D74" w:rsidRPr="001C2EB6">
        <w:rPr>
          <w:rFonts w:cs="Times New Roman"/>
          <w:noProof/>
        </w:rPr>
        <mc:AlternateContent>
          <mc:Choice Requires="wps">
            <w:drawing>
              <wp:anchor distT="0" distB="0" distL="114300" distR="114300" simplePos="0" relativeHeight="251663360" behindDoc="0" locked="0" layoutInCell="1" allowOverlap="1" wp14:anchorId="681A0C7A" wp14:editId="0222438F">
                <wp:simplePos x="0" y="0"/>
                <wp:positionH relativeFrom="column">
                  <wp:posOffset>4871085</wp:posOffset>
                </wp:positionH>
                <wp:positionV relativeFrom="paragraph">
                  <wp:posOffset>121920</wp:posOffset>
                </wp:positionV>
                <wp:extent cx="2264410" cy="1552575"/>
                <wp:effectExtent l="0" t="0" r="2540" b="952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4410" cy="1552575"/>
                        </a:xfrm>
                        <a:prstGeom prst="rect">
                          <a:avLst/>
                        </a:prstGeom>
                        <a:solidFill>
                          <a:srgbClr val="FFFFFF"/>
                        </a:solidFill>
                        <a:ln w="9525">
                          <a:noFill/>
                          <a:miter lim="800000"/>
                          <a:headEnd/>
                          <a:tailEnd/>
                        </a:ln>
                      </wps:spPr>
                      <wps:txbx>
                        <w:txbxContent>
                          <w:p w14:paraId="1316D1C1" w14:textId="77777777" w:rsidR="009C61A1" w:rsidRPr="00E6080D" w:rsidRDefault="009C61A1" w:rsidP="005B7D74">
                            <w:pPr>
                              <w:jc w:val="right"/>
                              <w:rPr>
                                <w:sz w:val="22"/>
                                <w:szCs w:val="22"/>
                              </w:rPr>
                            </w:pPr>
                            <w:r w:rsidRPr="00E6080D">
                              <w:rPr>
                                <w:sz w:val="22"/>
                                <w:szCs w:val="22"/>
                              </w:rPr>
                              <w:t>Sema Barlas</w:t>
                            </w:r>
                          </w:p>
                          <w:p w14:paraId="6D79A191" w14:textId="77777777" w:rsidR="009C61A1" w:rsidRPr="00E6080D" w:rsidRDefault="009C61A1" w:rsidP="006D0A28">
                            <w:pPr>
                              <w:jc w:val="right"/>
                              <w:rPr>
                                <w:sz w:val="22"/>
                                <w:szCs w:val="22"/>
                              </w:rPr>
                            </w:pPr>
                            <w:r w:rsidRPr="00E6080D">
                              <w:rPr>
                                <w:sz w:val="22"/>
                                <w:szCs w:val="22"/>
                              </w:rPr>
                              <w:t>773.702.4648</w:t>
                            </w:r>
                          </w:p>
                          <w:p w14:paraId="445E288E" w14:textId="08F630BC" w:rsidR="005B7D74" w:rsidRPr="00E6080D" w:rsidRDefault="00012629" w:rsidP="005B7D74">
                            <w:pPr>
                              <w:jc w:val="right"/>
                              <w:rPr>
                                <w:sz w:val="22"/>
                                <w:szCs w:val="22"/>
                              </w:rPr>
                            </w:pPr>
                            <w:hyperlink r:id="rId8" w:history="1">
                              <w:r w:rsidR="005B7D74" w:rsidRPr="00E6080D">
                                <w:rPr>
                                  <w:rStyle w:val="Hyperlink"/>
                                  <w:sz w:val="22"/>
                                  <w:szCs w:val="22"/>
                                </w:rPr>
                                <w:t>semabarlas@uchicago.edu</w:t>
                              </w:r>
                            </w:hyperlink>
                          </w:p>
                          <w:p w14:paraId="7BBC3BF7" w14:textId="77777777" w:rsidR="009C61A1" w:rsidRPr="00E6080D" w:rsidRDefault="009C61A1" w:rsidP="006D0A28">
                            <w:pPr>
                              <w:jc w:val="right"/>
                              <w:rPr>
                                <w:rFonts w:eastAsia="Times New Roman" w:cs="Times New Roman"/>
                                <w:sz w:val="22"/>
                                <w:szCs w:val="22"/>
                              </w:rPr>
                            </w:pPr>
                            <w:r w:rsidRPr="00E6080D">
                              <w:rPr>
                                <w:rFonts w:eastAsia="Times New Roman" w:cs="Times New Roman"/>
                                <w:sz w:val="22"/>
                                <w:szCs w:val="22"/>
                              </w:rPr>
                              <w:t xml:space="preserve">1427 E. 60th Street Room 255 </w:t>
                            </w:r>
                          </w:p>
                          <w:p w14:paraId="7F556B23" w14:textId="77777777" w:rsidR="009C61A1" w:rsidRPr="00E6080D" w:rsidRDefault="009C61A1" w:rsidP="006D0A28">
                            <w:pPr>
                              <w:jc w:val="right"/>
                              <w:rPr>
                                <w:rFonts w:eastAsia="Times New Roman" w:cs="Times New Roman"/>
                                <w:sz w:val="22"/>
                                <w:szCs w:val="22"/>
                              </w:rPr>
                            </w:pPr>
                            <w:r w:rsidRPr="00E6080D">
                              <w:rPr>
                                <w:rFonts w:eastAsia="Times New Roman" w:cs="Times New Roman"/>
                                <w:sz w:val="22"/>
                                <w:szCs w:val="22"/>
                              </w:rPr>
                              <w:t>Chicago IL 60637</w:t>
                            </w:r>
                          </w:p>
                          <w:p w14:paraId="6CEA8E64" w14:textId="77777777" w:rsidR="005B7D74" w:rsidRPr="001C2EB6" w:rsidRDefault="005B7D74" w:rsidP="006D0A28">
                            <w:pPr>
                              <w:jc w:val="right"/>
                              <w:rPr>
                                <w:rFonts w:eastAsia="Times New Roman" w:cs="Times New Roman"/>
                                <w:sz w:val="22"/>
                                <w:szCs w:val="22"/>
                              </w:rPr>
                            </w:pPr>
                          </w:p>
                          <w:p w14:paraId="7D657335" w14:textId="3444FB4E" w:rsidR="005B7D74" w:rsidRPr="001C2EB6" w:rsidRDefault="005B7D74" w:rsidP="006D0A28">
                            <w:pPr>
                              <w:jc w:val="right"/>
                              <w:rPr>
                                <w:rFonts w:eastAsia="Times New Roman" w:cs="Times New Roman"/>
                                <w:sz w:val="22"/>
                                <w:szCs w:val="22"/>
                              </w:rPr>
                            </w:pPr>
                            <w:r w:rsidRPr="001C2EB6">
                              <w:rPr>
                                <w:rFonts w:eastAsia="Times New Roman" w:cs="Times New Roman"/>
                                <w:sz w:val="22"/>
                                <w:szCs w:val="22"/>
                              </w:rPr>
                              <w:t>Anil Chaturvedi</w:t>
                            </w:r>
                          </w:p>
                          <w:p w14:paraId="67B84176" w14:textId="22B4294E" w:rsidR="005B7D74" w:rsidRPr="001C2EB6" w:rsidRDefault="005B7D74" w:rsidP="006D0A28">
                            <w:pPr>
                              <w:jc w:val="right"/>
                              <w:rPr>
                                <w:rFonts w:eastAsia="Times New Roman" w:cs="Times New Roman"/>
                                <w:sz w:val="22"/>
                                <w:szCs w:val="22"/>
                              </w:rPr>
                            </w:pPr>
                            <w:r w:rsidRPr="001C2EB6">
                              <w:rPr>
                                <w:rFonts w:eastAsia="Times New Roman" w:cs="Times New Roman"/>
                                <w:sz w:val="22"/>
                                <w:szCs w:val="22"/>
                              </w:rPr>
                              <w:t>301-299-2434</w:t>
                            </w:r>
                          </w:p>
                          <w:p w14:paraId="5569AD43" w14:textId="736DB37B" w:rsidR="005B7D74" w:rsidRPr="001C2EB6" w:rsidRDefault="00012629" w:rsidP="005B7D74">
                            <w:pPr>
                              <w:jc w:val="right"/>
                              <w:rPr>
                                <w:rFonts w:eastAsia="Times New Roman" w:cs="Times New Roman"/>
                                <w:sz w:val="22"/>
                                <w:szCs w:val="22"/>
                              </w:rPr>
                            </w:pPr>
                            <w:hyperlink r:id="rId9" w:history="1">
                              <w:r w:rsidR="005B7D74" w:rsidRPr="001C2EB6">
                                <w:rPr>
                                  <w:rStyle w:val="Hyperlink"/>
                                  <w:rFonts w:eastAsia="Times New Roman" w:cs="Times New Roman"/>
                                  <w:sz w:val="22"/>
                                  <w:szCs w:val="22"/>
                                </w:rPr>
                                <w:t>anilchaturvedi@uchicago.edu</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shapetype w14:anchorId="681A0C7A" id="_x0000_t202" coordsize="21600,21600" o:spt="202" path="m,l,21600r21600,l21600,xe">
                <v:stroke joinstyle="miter"/>
                <v:path gradientshapeok="t" o:connecttype="rect"/>
              </v:shapetype>
              <v:shape id="Text Box 2" o:spid="_x0000_s1026" type="#_x0000_t202" style="position:absolute;margin-left:383.55pt;margin-top:9.6pt;width:178.3pt;height:122.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" stroked="f">
                <v:textbox>
                  <w:txbxContent>
                    <w:p w14:paraId="1316D1C1" w14:textId="77777777" w:rsidR="009C61A1" w:rsidRPr="00E6080D" w:rsidRDefault="009C61A1" w:rsidP="005B7D74">
                      <w:pPr>
                        <w:jc w:val="right"/>
                        <w:rPr>
                          <w:sz w:val="22"/>
                          <w:szCs w:val="22"/>
                        </w:rPr>
                      </w:pPr>
                      <w:r w:rsidRPr="00E6080D">
                        <w:rPr>
                          <w:sz w:val="22"/>
                          <w:szCs w:val="22"/>
                        </w:rPr>
                        <w:t>Sema Barlas</w:t>
                      </w:r>
                    </w:p>
                    <w:p w14:paraId="6D79A191" w14:textId="77777777" w:rsidR="009C61A1" w:rsidRPr="00E6080D" w:rsidRDefault="009C61A1" w:rsidP="006D0A28">
                      <w:pPr>
                        <w:jc w:val="right"/>
                        <w:rPr>
                          <w:sz w:val="22"/>
                          <w:szCs w:val="22"/>
                        </w:rPr>
                      </w:pPr>
                      <w:r w:rsidRPr="00E6080D">
                        <w:rPr>
                          <w:sz w:val="22"/>
                          <w:szCs w:val="22"/>
                        </w:rPr>
                        <w:t>773.702.4648</w:t>
                      </w:r>
                    </w:p>
                    <w:p w14:paraId="445E288E" w14:textId="08F630BC" w:rsidR="005B7D74" w:rsidRPr="00E6080D" w:rsidRDefault="00AA5FE0" w:rsidP="005B7D74">
                      <w:pPr>
                        <w:jc w:val="right"/>
                        <w:rPr>
                          <w:sz w:val="22"/>
                          <w:szCs w:val="22"/>
                        </w:rPr>
                      </w:pPr>
                      <w:hyperlink r:id="rId10" w:history="1">
                        <w:r w:rsidR="005B7D74" w:rsidRPr="00E6080D">
                          <w:rPr>
                            <w:rStyle w:val="Hyperlink"/>
                            <w:sz w:val="22"/>
                            <w:szCs w:val="22"/>
                          </w:rPr>
                          <w:t>semabarlas@uchicago.edu</w:t>
                        </w:r>
                      </w:hyperlink>
                    </w:p>
                    <w:p w14:paraId="7BBC3BF7" w14:textId="77777777" w:rsidR="009C61A1" w:rsidRPr="00E6080D" w:rsidRDefault="009C61A1" w:rsidP="006D0A28">
                      <w:pPr>
                        <w:jc w:val="right"/>
                        <w:rPr>
                          <w:rFonts w:eastAsia="Times New Roman" w:cs="Times New Roman"/>
                          <w:sz w:val="22"/>
                          <w:szCs w:val="22"/>
                        </w:rPr>
                      </w:pPr>
                      <w:r w:rsidRPr="00E6080D">
                        <w:rPr>
                          <w:rFonts w:eastAsia="Times New Roman" w:cs="Times New Roman"/>
                          <w:sz w:val="22"/>
                          <w:szCs w:val="22"/>
                        </w:rPr>
                        <w:t xml:space="preserve">1427 E. 60th Street Room 255 </w:t>
                      </w:r>
                    </w:p>
                    <w:p w14:paraId="7F556B23" w14:textId="77777777" w:rsidR="009C61A1" w:rsidRPr="00E6080D" w:rsidRDefault="009C61A1" w:rsidP="006D0A28">
                      <w:pPr>
                        <w:jc w:val="right"/>
                        <w:rPr>
                          <w:rFonts w:eastAsia="Times New Roman" w:cs="Times New Roman"/>
                          <w:sz w:val="22"/>
                          <w:szCs w:val="22"/>
                        </w:rPr>
                      </w:pPr>
                      <w:r w:rsidRPr="00E6080D">
                        <w:rPr>
                          <w:rFonts w:eastAsia="Times New Roman" w:cs="Times New Roman"/>
                          <w:sz w:val="22"/>
                          <w:szCs w:val="22"/>
                        </w:rPr>
                        <w:t>Chicago IL 60637</w:t>
                      </w:r>
                    </w:p>
                    <w:p w14:paraId="6CEA8E64" w14:textId="77777777" w:rsidR="005B7D74" w:rsidRPr="001C2EB6" w:rsidRDefault="005B7D74" w:rsidP="006D0A28">
                      <w:pPr>
                        <w:jc w:val="right"/>
                        <w:rPr>
                          <w:rFonts w:eastAsia="Times New Roman" w:cs="Times New Roman"/>
                          <w:sz w:val="22"/>
                          <w:szCs w:val="22"/>
                        </w:rPr>
                      </w:pPr>
                    </w:p>
                    <w:p w14:paraId="7D657335" w14:textId="3444FB4E" w:rsidR="005B7D74" w:rsidRPr="001C2EB6" w:rsidRDefault="005B7D74" w:rsidP="006D0A28">
                      <w:pPr>
                        <w:jc w:val="right"/>
                        <w:rPr>
                          <w:rFonts w:eastAsia="Times New Roman" w:cs="Times New Roman"/>
                          <w:sz w:val="22"/>
                          <w:szCs w:val="22"/>
                        </w:rPr>
                      </w:pPr>
                      <w:r w:rsidRPr="001C2EB6">
                        <w:rPr>
                          <w:rFonts w:eastAsia="Times New Roman" w:cs="Times New Roman"/>
                          <w:sz w:val="22"/>
                          <w:szCs w:val="22"/>
                        </w:rPr>
                        <w:t>Anil Chaturvedi</w:t>
                      </w:r>
                    </w:p>
                    <w:p w14:paraId="67B84176" w14:textId="22B4294E" w:rsidR="005B7D74" w:rsidRPr="001C2EB6" w:rsidRDefault="005B7D74" w:rsidP="006D0A28">
                      <w:pPr>
                        <w:jc w:val="right"/>
                        <w:rPr>
                          <w:rFonts w:eastAsia="Times New Roman" w:cs="Times New Roman"/>
                          <w:sz w:val="22"/>
                          <w:szCs w:val="22"/>
                        </w:rPr>
                      </w:pPr>
                      <w:r w:rsidRPr="001C2EB6">
                        <w:rPr>
                          <w:rFonts w:eastAsia="Times New Roman" w:cs="Times New Roman"/>
                          <w:sz w:val="22"/>
                          <w:szCs w:val="22"/>
                        </w:rPr>
                        <w:t>301-299-2434</w:t>
                      </w:r>
                    </w:p>
                    <w:p w14:paraId="5569AD43" w14:textId="736DB37B" w:rsidR="005B7D74" w:rsidRPr="001C2EB6" w:rsidRDefault="00AA5FE0" w:rsidP="005B7D74">
                      <w:pPr>
                        <w:jc w:val="right"/>
                        <w:rPr>
                          <w:rFonts w:eastAsia="Times New Roman" w:cs="Times New Roman"/>
                          <w:sz w:val="22"/>
                          <w:szCs w:val="22"/>
                        </w:rPr>
                      </w:pPr>
                      <w:hyperlink r:id="rId11" w:history="1">
                        <w:r w:rsidR="005B7D74" w:rsidRPr="001C2EB6">
                          <w:rPr>
                            <w:rStyle w:val="Hyperlink"/>
                            <w:rFonts w:eastAsia="Times New Roman" w:cs="Times New Roman"/>
                            <w:sz w:val="22"/>
                            <w:szCs w:val="22"/>
                          </w:rPr>
                          <w:t>anilchaturvedi@uchicago.edu</w:t>
                        </w:r>
                      </w:hyperlink>
                    </w:p>
                  </w:txbxContent>
                </v:textbox>
              </v:shape>
            </w:pict>
          </mc:Fallback>
        </mc:AlternateContent>
      </w:r>
      <w:r w:rsidR="00663DE2" w:rsidRPr="001C2EB6">
        <w:rPr>
          <w:rFonts w:cs="Times New Roman"/>
          <w:noProof/>
          <w:sz w:val="32"/>
          <w:szCs w:val="32"/>
        </w:rPr>
        <mc:AlternateContent>
          <mc:Choice Requires="wps">
            <w:drawing>
              <wp:anchor distT="0" distB="0" distL="114300" distR="114300" simplePos="0" relativeHeight="251659264" behindDoc="0" locked="0" layoutInCell="1" allowOverlap="1" wp14:anchorId="12790267" wp14:editId="475DE5E3">
                <wp:simplePos x="0" y="0"/>
                <wp:positionH relativeFrom="column">
                  <wp:posOffset>0</wp:posOffset>
                </wp:positionH>
                <wp:positionV relativeFrom="paragraph">
                  <wp:posOffset>35560</wp:posOffset>
                </wp:positionV>
                <wp:extent cx="7132320" cy="0"/>
                <wp:effectExtent l="0" t="0" r="30480" b="25400"/>
                <wp:wrapNone/>
                <wp:docPr id="10" name="Straight Connector 10"/>
                <wp:cNvGraphicFramePr/>
                <a:graphic xmlns:a="http://schemas.openxmlformats.org/drawingml/2006/main">
                  <a:graphicData uri="http://schemas.microsoft.com/office/word/2010/wordprocessingShape">
                    <wps:wsp>
                      <wps:cNvCnPr/>
                      <wps:spPr>
                        <a:xfrm>
                          <a:off x="0" y="0"/>
                          <a:ext cx="7132320" cy="0"/>
                        </a:xfrm>
                        <a:prstGeom prst="line">
                          <a:avLst/>
                        </a:prstGeom>
                        <a:ln w="15875">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line w14:anchorId="3136A003" id="Straight Connector 1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2.8pt" to="561.6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" strokecolor="black [3213]" strokeweight="1.25pt"/>
            </w:pict>
          </mc:Fallback>
        </mc:AlternateContent>
      </w:r>
      <w:bookmarkStart w:id="0" w:name="_Toc326583911"/>
    </w:p>
    <w:bookmarkEnd w:id="0"/>
    <w:p w14:paraId="5BEAE587" w14:textId="221436BF" w:rsidR="006D0A28" w:rsidRPr="001C2EB6" w:rsidRDefault="006D0A28" w:rsidP="00D815C3">
      <w:pPr>
        <w:rPr>
          <w:rFonts w:cs="Times New Roman"/>
          <w:sz w:val="22"/>
          <w:szCs w:val="22"/>
        </w:rPr>
      </w:pPr>
    </w:p>
    <w:p w14:paraId="5D744163" w14:textId="77777777" w:rsidR="006D0A28" w:rsidRPr="001C2EB6" w:rsidRDefault="006D0A28" w:rsidP="00D815C3">
      <w:pPr>
        <w:rPr>
          <w:rFonts w:cs="Times New Roman"/>
          <w:sz w:val="22"/>
          <w:szCs w:val="22"/>
        </w:rPr>
      </w:pPr>
      <w:bookmarkStart w:id="1" w:name="_GoBack"/>
      <w:bookmarkEnd w:id="1"/>
    </w:p>
    <w:p w14:paraId="4FFD4888" w14:textId="77777777" w:rsidR="006D0A28" w:rsidRPr="001C2EB6" w:rsidRDefault="006D0A28" w:rsidP="00D815C3">
      <w:pPr>
        <w:rPr>
          <w:rFonts w:cs="Times New Roman"/>
          <w:sz w:val="22"/>
          <w:szCs w:val="22"/>
        </w:rPr>
      </w:pPr>
    </w:p>
    <w:p w14:paraId="42D473E1" w14:textId="77777777" w:rsidR="006D0A28" w:rsidRPr="001C2EB6" w:rsidRDefault="006D0A28" w:rsidP="00D815C3">
      <w:pPr>
        <w:rPr>
          <w:rFonts w:cs="Times New Roman"/>
          <w:sz w:val="22"/>
          <w:szCs w:val="22"/>
        </w:rPr>
      </w:pPr>
    </w:p>
    <w:p w14:paraId="6B6E5CD9" w14:textId="77777777" w:rsidR="006D0A28" w:rsidRPr="001C2EB6" w:rsidRDefault="006D0A28" w:rsidP="00D815C3">
      <w:pPr>
        <w:rPr>
          <w:rFonts w:cs="Times New Roman"/>
          <w:sz w:val="22"/>
          <w:szCs w:val="22"/>
        </w:rPr>
      </w:pPr>
    </w:p>
    <w:p w14:paraId="03ECD012" w14:textId="77777777" w:rsidR="006D0A28" w:rsidRPr="001C2EB6" w:rsidRDefault="006D0A28" w:rsidP="00D815C3">
      <w:pPr>
        <w:rPr>
          <w:rFonts w:cs="Times New Roman"/>
          <w:sz w:val="22"/>
          <w:szCs w:val="22"/>
        </w:rPr>
      </w:pPr>
    </w:p>
    <w:p w14:paraId="2EF6F0EC" w14:textId="77777777" w:rsidR="00D224CE" w:rsidRPr="001C2EB6" w:rsidRDefault="00D224CE" w:rsidP="00D815C3">
      <w:pPr>
        <w:rPr>
          <w:rFonts w:cs="Times New Roman"/>
          <w:sz w:val="22"/>
          <w:szCs w:val="22"/>
          <w:u w:val="single"/>
        </w:rPr>
      </w:pPr>
    </w:p>
    <w:p w14:paraId="528551EB" w14:textId="77777777" w:rsidR="006F753F" w:rsidRPr="001C2EB6" w:rsidRDefault="006F753F" w:rsidP="006F753F">
      <w:pPr>
        <w:pStyle w:val="Default"/>
        <w:spacing w:before="120"/>
        <w:rPr>
          <w:rFonts w:asciiTheme="minorHAnsi" w:hAnsiTheme="minorHAnsi" w:cs="Times New Roman"/>
          <w:b/>
          <w:sz w:val="28"/>
          <w:szCs w:val="28"/>
        </w:rPr>
      </w:pPr>
      <w:r w:rsidRPr="001C2EB6">
        <w:rPr>
          <w:rFonts w:asciiTheme="minorHAnsi" w:hAnsiTheme="minorHAnsi" w:cs="Times New Roman"/>
          <w:b/>
          <w:sz w:val="28"/>
          <w:szCs w:val="28"/>
        </w:rPr>
        <w:t>COURSE DESCRIPTION</w:t>
      </w:r>
    </w:p>
    <w:p w14:paraId="5FA48973" w14:textId="77777777" w:rsidR="006F753F" w:rsidRPr="001C2EB6" w:rsidRDefault="006F753F" w:rsidP="006F753F">
      <w:pPr>
        <w:rPr>
          <w:rFonts w:cs="Times New Roman"/>
          <w:sz w:val="22"/>
          <w:szCs w:val="22"/>
        </w:rPr>
      </w:pPr>
    </w:p>
    <w:p w14:paraId="34B58EDF" w14:textId="0FD320F8" w:rsidR="006F753F" w:rsidRPr="001C2EB6" w:rsidRDefault="00B52D63" w:rsidP="006F753F">
      <w:pPr>
        <w:rPr>
          <w:rFonts w:cs="Times New Roman"/>
          <w:sz w:val="20"/>
          <w:szCs w:val="20"/>
        </w:rPr>
      </w:pPr>
      <w:r w:rsidRPr="001C2EB6">
        <w:rPr>
          <w:rFonts w:eastAsia="Times New Roman" w:cs="Arial"/>
        </w:rPr>
        <w:t>In addition to theory and experimentation, big data analytics has now emerged as an alternative way to discover new knowledge.</w:t>
      </w:r>
      <w:r w:rsidRPr="001C2EB6">
        <w:rPr>
          <w:rFonts w:eastAsia="Times New Roman" w:cs="Times New Roman"/>
        </w:rPr>
        <w:t xml:space="preserve"> </w:t>
      </w:r>
      <w:r w:rsidR="00123A47" w:rsidRPr="001C2EB6">
        <w:rPr>
          <w:rFonts w:eastAsia="Times New Roman" w:cs="Times New Roman"/>
        </w:rPr>
        <w:t xml:space="preserve">This course covers </w:t>
      </w:r>
      <w:r w:rsidRPr="001C2EB6">
        <w:rPr>
          <w:rFonts w:eastAsia="Times New Roman" w:cs="Times New Roman"/>
        </w:rPr>
        <w:t xml:space="preserve">the analytics research process from </w:t>
      </w:r>
      <w:r w:rsidR="00123A47" w:rsidRPr="001C2EB6">
        <w:rPr>
          <w:rFonts w:eastAsia="Times New Roman" w:cs="Times New Roman"/>
        </w:rPr>
        <w:t>the translation of business p</w:t>
      </w:r>
      <w:r w:rsidRPr="001C2EB6">
        <w:rPr>
          <w:rFonts w:eastAsia="Times New Roman" w:cs="Times New Roman"/>
        </w:rPr>
        <w:t>roblems into researchable questions that can be addressed by using analytics</w:t>
      </w:r>
      <w:r w:rsidR="00123A47" w:rsidRPr="001C2EB6">
        <w:rPr>
          <w:rFonts w:eastAsia="Times New Roman" w:cs="Times New Roman"/>
        </w:rPr>
        <w:t>, devel</w:t>
      </w:r>
      <w:r w:rsidRPr="001C2EB6">
        <w:rPr>
          <w:rFonts w:eastAsia="Times New Roman" w:cs="Times New Roman"/>
        </w:rPr>
        <w:t xml:space="preserve">opment of data sources to </w:t>
      </w:r>
      <w:r w:rsidR="00123A47" w:rsidRPr="001C2EB6">
        <w:rPr>
          <w:rFonts w:eastAsia="Times New Roman" w:cs="Times New Roman"/>
        </w:rPr>
        <w:t>address e</w:t>
      </w:r>
      <w:r w:rsidRPr="001C2EB6">
        <w:rPr>
          <w:rFonts w:eastAsia="Times New Roman" w:cs="Times New Roman"/>
        </w:rPr>
        <w:t>ach key researchable issue, to</w:t>
      </w:r>
      <w:r w:rsidR="00123A47" w:rsidRPr="001C2EB6">
        <w:rPr>
          <w:rFonts w:eastAsia="Times New Roman" w:cs="Times New Roman"/>
        </w:rPr>
        <w:t xml:space="preserve"> the initial translation of research results back to business implic</w:t>
      </w:r>
      <w:r w:rsidRPr="001C2EB6">
        <w:rPr>
          <w:rFonts w:eastAsia="Times New Roman" w:cs="Times New Roman"/>
        </w:rPr>
        <w:t>ations. By completing the course</w:t>
      </w:r>
      <w:r w:rsidR="00123A47" w:rsidRPr="001C2EB6">
        <w:rPr>
          <w:rFonts w:eastAsia="Times New Roman" w:cs="Times New Roman"/>
        </w:rPr>
        <w:t xml:space="preserve">, students will be able to: frame a business problem, map alternative solutions, and communicate the plan back to a non-technical manager; identify potential sources or relevant data, explain the pros and cons of the selected methodology to the analytical team as well as non-analysts; understand analytical principles that can be applied to design data-gathering experiments. Students will develop a research proposal to produce knowledge </w:t>
      </w:r>
      <w:r w:rsidRPr="001C2EB6">
        <w:rPr>
          <w:rFonts w:eastAsia="Times New Roman" w:cs="Times New Roman"/>
        </w:rPr>
        <w:t xml:space="preserve">from data </w:t>
      </w:r>
      <w:r w:rsidR="00123A47" w:rsidRPr="001C2EB6">
        <w:rPr>
          <w:rFonts w:eastAsia="Times New Roman" w:cs="Times New Roman"/>
        </w:rPr>
        <w:t>to address a real business problem</w:t>
      </w:r>
      <w:r w:rsidRPr="001C2EB6">
        <w:rPr>
          <w:rFonts w:eastAsia="Times New Roman" w:cs="Times New Roman"/>
        </w:rPr>
        <w:t xml:space="preserve"> in small steps throughout the course</w:t>
      </w:r>
      <w:r w:rsidR="00123A47" w:rsidRPr="001C2EB6">
        <w:rPr>
          <w:rFonts w:eastAsia="Times New Roman" w:cs="Times New Roman"/>
        </w:rPr>
        <w:t>.</w:t>
      </w:r>
    </w:p>
    <w:p w14:paraId="3436E112" w14:textId="77777777" w:rsidR="006F753F" w:rsidRPr="001C2EB6" w:rsidRDefault="006F753F" w:rsidP="00D815C3">
      <w:pPr>
        <w:rPr>
          <w:rFonts w:cs="Times New Roman"/>
          <w:sz w:val="22"/>
          <w:szCs w:val="22"/>
          <w:u w:val="single"/>
        </w:rPr>
      </w:pPr>
    </w:p>
    <w:p w14:paraId="38654422" w14:textId="73C5FB9E" w:rsidR="006D0A28" w:rsidRPr="001C2EB6" w:rsidRDefault="00D3497A" w:rsidP="00D815C3">
      <w:pPr>
        <w:rPr>
          <w:rFonts w:cs="Times New Roman"/>
          <w:b/>
          <w:sz w:val="28"/>
          <w:szCs w:val="28"/>
        </w:rPr>
      </w:pPr>
      <w:r w:rsidRPr="001C2EB6">
        <w:rPr>
          <w:rFonts w:cs="Times New Roman"/>
          <w:b/>
          <w:sz w:val="28"/>
          <w:szCs w:val="28"/>
        </w:rPr>
        <w:t>BOOK</w:t>
      </w:r>
      <w:r w:rsidR="007B155C" w:rsidRPr="001C2EB6">
        <w:rPr>
          <w:rFonts w:cs="Times New Roman"/>
          <w:b/>
          <w:sz w:val="28"/>
          <w:szCs w:val="28"/>
        </w:rPr>
        <w:t>S:</w:t>
      </w:r>
    </w:p>
    <w:p w14:paraId="4AC00353" w14:textId="77777777" w:rsidR="007B155C" w:rsidRPr="001C2EB6" w:rsidRDefault="007B155C" w:rsidP="007B155C">
      <w:pPr>
        <w:contextualSpacing/>
        <w:rPr>
          <w:rFonts w:cs="Times New Roman"/>
          <w:b/>
          <w:sz w:val="28"/>
          <w:szCs w:val="28"/>
        </w:rPr>
      </w:pPr>
      <w:r w:rsidRPr="001C2EB6">
        <w:rPr>
          <w:rFonts w:cs="Times New Roman"/>
          <w:b/>
          <w:sz w:val="28"/>
          <w:szCs w:val="28"/>
        </w:rPr>
        <w:t>Textbook:</w:t>
      </w:r>
    </w:p>
    <w:p w14:paraId="31AFEEF1" w14:textId="531562F5" w:rsidR="007B155C" w:rsidRPr="001C2EB6" w:rsidRDefault="00347BB4" w:rsidP="007B155C">
      <w:pPr>
        <w:contextualSpacing/>
        <w:rPr>
          <w:rFonts w:cs="Times New Roman"/>
          <w:b/>
          <w:sz w:val="28"/>
          <w:szCs w:val="28"/>
        </w:rPr>
      </w:pPr>
      <w:r w:rsidRPr="001C2EB6">
        <w:rPr>
          <w:b/>
        </w:rPr>
        <w:t>Sreejesh</w:t>
      </w:r>
      <w:r w:rsidR="007B155C" w:rsidRPr="001C2EB6">
        <w:rPr>
          <w:b/>
        </w:rPr>
        <w:t xml:space="preserve">, S., </w:t>
      </w:r>
      <w:r w:rsidR="00343250" w:rsidRPr="001C2EB6">
        <w:rPr>
          <w:b/>
        </w:rPr>
        <w:t>Mohapatra</w:t>
      </w:r>
      <w:r w:rsidR="007B155C" w:rsidRPr="001C2EB6">
        <w:rPr>
          <w:b/>
        </w:rPr>
        <w:t>, S., and Anusree, R.R. (2014). Business Research Methods: An Applied Orientation. Springer: Switzerland (Library Course Reserve).</w:t>
      </w:r>
    </w:p>
    <w:p w14:paraId="7F7BFC8D" w14:textId="1F3D4C7A" w:rsidR="00447C68" w:rsidRPr="001C2EB6" w:rsidRDefault="00A40FDC" w:rsidP="0031057A">
      <w:pPr>
        <w:pStyle w:val="centered"/>
        <w:shd w:val="clear" w:color="auto" w:fill="FFFFFF"/>
        <w:jc w:val="left"/>
        <w:rPr>
          <w:rFonts w:asciiTheme="minorHAnsi" w:hAnsiTheme="minorHAnsi"/>
        </w:rPr>
      </w:pPr>
      <w:r w:rsidRPr="001C2EB6">
        <w:rPr>
          <w:rFonts w:asciiTheme="minorHAnsi" w:hAnsiTheme="minorHAnsi"/>
        </w:rPr>
        <w:t>Sue Greener</w:t>
      </w:r>
      <w:r w:rsidR="0031057A" w:rsidRPr="001C2EB6">
        <w:rPr>
          <w:rFonts w:asciiTheme="minorHAnsi" w:hAnsiTheme="minorHAnsi"/>
        </w:rPr>
        <w:t xml:space="preserve">. </w:t>
      </w:r>
      <w:r w:rsidRPr="001C2EB6">
        <w:rPr>
          <w:rFonts w:asciiTheme="minorHAnsi" w:hAnsiTheme="minorHAnsi"/>
          <w:i/>
          <w:iCs/>
        </w:rPr>
        <w:t>Business Research Methods</w:t>
      </w:r>
      <w:r w:rsidR="0031057A" w:rsidRPr="001C2EB6">
        <w:rPr>
          <w:rFonts w:asciiTheme="minorHAnsi" w:hAnsiTheme="minorHAnsi"/>
        </w:rPr>
        <w:t xml:space="preserve">. Free online book at </w:t>
      </w:r>
      <w:hyperlink r:id="rId12" w:history="1">
        <w:r w:rsidR="00447C68" w:rsidRPr="001C2EB6">
          <w:rPr>
            <w:rStyle w:val="Hyperlink"/>
            <w:rFonts w:asciiTheme="minorHAnsi" w:hAnsiTheme="minorHAnsi"/>
          </w:rPr>
          <w:t>http://www.ftvs.cuni.cz/hendl/metodologie/introduction-to-research-methods.pdf</w:t>
        </w:r>
      </w:hyperlink>
      <w:r w:rsidR="0031057A" w:rsidRPr="001C2EB6">
        <w:rPr>
          <w:rFonts w:asciiTheme="minorHAnsi" w:hAnsiTheme="minorHAnsi"/>
        </w:rPr>
        <w:t>.</w:t>
      </w:r>
    </w:p>
    <w:p w14:paraId="5BB461F6" w14:textId="08B8DA8B" w:rsidR="00127E62" w:rsidRPr="001C2EB6" w:rsidRDefault="00127E62" w:rsidP="0031057A">
      <w:pPr>
        <w:pStyle w:val="centered"/>
        <w:shd w:val="clear" w:color="auto" w:fill="FFFFFF"/>
        <w:jc w:val="left"/>
        <w:rPr>
          <w:rFonts w:asciiTheme="minorHAnsi" w:hAnsiTheme="minorHAnsi"/>
        </w:rPr>
      </w:pPr>
      <w:r w:rsidRPr="001C2EB6">
        <w:rPr>
          <w:rFonts w:asciiTheme="minorHAnsi" w:hAnsiTheme="minorHAnsi"/>
        </w:rPr>
        <w:t>Ghauri, P. and Gr</w:t>
      </w:r>
      <w:r w:rsidRPr="001C2EB6">
        <w:rPr>
          <w:rFonts w:asciiTheme="minorHAnsi" w:hAnsiTheme="minorHAnsi"/>
          <w:sz w:val="18"/>
          <w:szCs w:val="18"/>
        </w:rPr>
        <w:t>Ø</w:t>
      </w:r>
      <w:r w:rsidRPr="001C2EB6">
        <w:rPr>
          <w:rFonts w:asciiTheme="minorHAnsi" w:hAnsiTheme="minorHAnsi"/>
        </w:rPr>
        <w:t>nhaug, K. (2010). Research Methods in Business Studies. 4</w:t>
      </w:r>
      <w:r w:rsidRPr="001C2EB6">
        <w:rPr>
          <w:rFonts w:asciiTheme="minorHAnsi" w:hAnsiTheme="minorHAnsi"/>
          <w:vertAlign w:val="superscript"/>
        </w:rPr>
        <w:t>th</w:t>
      </w:r>
      <w:r w:rsidRPr="001C2EB6">
        <w:rPr>
          <w:rFonts w:asciiTheme="minorHAnsi" w:hAnsiTheme="minorHAnsi"/>
        </w:rPr>
        <w:t xml:space="preserve"> Edition. Pearson: England.</w:t>
      </w:r>
    </w:p>
    <w:p w14:paraId="271B4D91" w14:textId="2B1AB649" w:rsidR="00447C68" w:rsidRPr="001C2EB6" w:rsidRDefault="00BD51B2" w:rsidP="0031057A">
      <w:pPr>
        <w:pStyle w:val="centered"/>
        <w:shd w:val="clear" w:color="auto" w:fill="FFFFFF"/>
        <w:jc w:val="left"/>
        <w:rPr>
          <w:rFonts w:asciiTheme="minorHAnsi" w:hAnsiTheme="minorHAnsi"/>
        </w:rPr>
      </w:pPr>
      <w:r w:rsidRPr="001C2EB6">
        <w:rPr>
          <w:rFonts w:asciiTheme="minorHAnsi" w:hAnsiTheme="minorHAnsi"/>
        </w:rPr>
        <w:t>Provost, F. and Fawsett, T</w:t>
      </w:r>
      <w:r w:rsidR="00B35F39" w:rsidRPr="001C2EB6">
        <w:rPr>
          <w:rFonts w:asciiTheme="minorHAnsi" w:hAnsiTheme="minorHAnsi"/>
        </w:rPr>
        <w:t xml:space="preserve"> (2013)</w:t>
      </w:r>
      <w:r w:rsidRPr="001C2EB6">
        <w:rPr>
          <w:rFonts w:asciiTheme="minorHAnsi" w:hAnsiTheme="minorHAnsi"/>
        </w:rPr>
        <w:t>. Data Science for Business: What You Need to Know about Data Mining and Data-analytic Thinking. O’Reily Media Inc.: Sebastopol CA.</w:t>
      </w:r>
    </w:p>
    <w:p w14:paraId="2E76C8B1" w14:textId="76CAB6D4" w:rsidR="009E6A7D" w:rsidRPr="001C2EB6" w:rsidRDefault="009E6A7D" w:rsidP="0031057A">
      <w:pPr>
        <w:pStyle w:val="centered"/>
        <w:shd w:val="clear" w:color="auto" w:fill="FFFFFF"/>
        <w:jc w:val="left"/>
        <w:rPr>
          <w:rFonts w:asciiTheme="minorHAnsi" w:hAnsiTheme="minorHAnsi"/>
        </w:rPr>
      </w:pPr>
      <w:r w:rsidRPr="001C2EB6">
        <w:rPr>
          <w:rFonts w:asciiTheme="minorHAnsi" w:hAnsiTheme="minorHAnsi"/>
        </w:rPr>
        <w:lastRenderedPageBreak/>
        <w:t xml:space="preserve">Neuman, W. Lawrence (2011). Social Research Methods: Qualitative and Quantitative Approaches. </w:t>
      </w:r>
      <w:r w:rsidR="006F7826" w:rsidRPr="001C2EB6">
        <w:rPr>
          <w:rFonts w:asciiTheme="minorHAnsi" w:hAnsiTheme="minorHAnsi"/>
        </w:rPr>
        <w:t>Allyn &amp; Bacon: Boston.</w:t>
      </w:r>
      <w:r w:rsidR="00366AEE" w:rsidRPr="001C2EB6">
        <w:rPr>
          <w:rFonts w:asciiTheme="minorHAnsi" w:hAnsiTheme="minorHAnsi"/>
        </w:rPr>
        <w:t xml:space="preserve"> (Library Course Reserve</w:t>
      </w:r>
      <w:r w:rsidR="00065CA0" w:rsidRPr="001C2EB6">
        <w:rPr>
          <w:rFonts w:asciiTheme="minorHAnsi" w:hAnsiTheme="minorHAnsi"/>
        </w:rPr>
        <w:t>)</w:t>
      </w:r>
    </w:p>
    <w:p w14:paraId="38038FF7" w14:textId="5F345147" w:rsidR="00123A47" w:rsidRPr="001C2EB6" w:rsidRDefault="00065CA0" w:rsidP="00B4704A">
      <w:pPr>
        <w:rPr>
          <w:rFonts w:cs="Times New Roman"/>
        </w:rPr>
      </w:pPr>
      <w:r w:rsidRPr="001C2EB6">
        <w:rPr>
          <w:rFonts w:cs="Times New Roman"/>
        </w:rPr>
        <w:t>Journal Articles</w:t>
      </w:r>
      <w:r w:rsidR="00366AEE" w:rsidRPr="001C2EB6">
        <w:rPr>
          <w:rFonts w:cs="Times New Roman"/>
        </w:rPr>
        <w:t xml:space="preserve"> on Library Course Reserve at Chalk site.</w:t>
      </w:r>
      <w:r w:rsidR="00123A47" w:rsidRPr="001C2EB6">
        <w:rPr>
          <w:rFonts w:cs="Times New Roman"/>
          <w:sz w:val="20"/>
          <w:szCs w:val="20"/>
        </w:rPr>
        <w:t xml:space="preserve"> </w:t>
      </w:r>
    </w:p>
    <w:p w14:paraId="3D0E77E8" w14:textId="77777777" w:rsidR="0031057A" w:rsidRPr="001C2EB6" w:rsidRDefault="0031057A" w:rsidP="00D815C3">
      <w:pPr>
        <w:rPr>
          <w:rFonts w:cs="Times New Roman"/>
          <w:sz w:val="22"/>
          <w:szCs w:val="22"/>
        </w:rPr>
      </w:pPr>
    </w:p>
    <w:p w14:paraId="6F1AD8BE" w14:textId="77777777" w:rsidR="000A2D5A" w:rsidRPr="001C2EB6" w:rsidRDefault="000A2D5A" w:rsidP="000A2D5A">
      <w:pPr>
        <w:pStyle w:val="Body1"/>
        <w:rPr>
          <w:rFonts w:asciiTheme="minorHAnsi" w:hAnsiTheme="minorHAnsi"/>
          <w:b/>
        </w:rPr>
      </w:pPr>
    </w:p>
    <w:p w14:paraId="73F9EC94" w14:textId="77777777" w:rsidR="000A2D5A" w:rsidRPr="001C2EB6" w:rsidRDefault="000A2D5A" w:rsidP="000A2D5A">
      <w:pPr>
        <w:pStyle w:val="Body1"/>
        <w:rPr>
          <w:rFonts w:asciiTheme="minorHAnsi" w:hAnsiTheme="minorHAnsi"/>
          <w:b/>
        </w:rPr>
      </w:pPr>
      <w:r w:rsidRPr="001C2EB6">
        <w:rPr>
          <w:rFonts w:asciiTheme="minorHAnsi" w:hAnsiTheme="minorHAnsi"/>
          <w:b/>
        </w:rPr>
        <w:t>LEARNING OBJECTIVES</w:t>
      </w:r>
    </w:p>
    <w:p w14:paraId="55F5D7D6" w14:textId="77777777" w:rsidR="000A2D5A" w:rsidRPr="001C2EB6" w:rsidRDefault="000A2D5A" w:rsidP="000A2D5A">
      <w:pPr>
        <w:pStyle w:val="Body1"/>
        <w:rPr>
          <w:rFonts w:asciiTheme="minorHAnsi" w:hAnsiTheme="minorHAnsi"/>
        </w:rPr>
      </w:pPr>
    </w:p>
    <w:p w14:paraId="53660023" w14:textId="77777777" w:rsidR="000A2D5A" w:rsidRPr="001C2EB6" w:rsidRDefault="000A2D5A" w:rsidP="000A2D5A">
      <w:pPr>
        <w:pStyle w:val="Body1"/>
        <w:rPr>
          <w:rFonts w:asciiTheme="minorHAnsi" w:hAnsiTheme="minorHAnsi"/>
        </w:rPr>
      </w:pPr>
      <w:r w:rsidRPr="001C2EB6">
        <w:rPr>
          <w:rFonts w:asciiTheme="minorHAnsi" w:hAnsiTheme="minorHAnsi"/>
        </w:rPr>
        <w:t>After completing this course, students should be able to:</w:t>
      </w:r>
    </w:p>
    <w:p w14:paraId="466E49A0" w14:textId="7BC30864" w:rsidR="002E6AEF" w:rsidRPr="001C2EB6" w:rsidRDefault="002E6AEF" w:rsidP="002E6AEF">
      <w:pPr>
        <w:pStyle w:val="Body1"/>
        <w:numPr>
          <w:ilvl w:val="0"/>
          <w:numId w:val="3"/>
        </w:numPr>
        <w:rPr>
          <w:rFonts w:asciiTheme="minorHAnsi" w:hAnsiTheme="minorHAnsi"/>
        </w:rPr>
      </w:pPr>
      <w:r w:rsidRPr="001C2EB6">
        <w:rPr>
          <w:rFonts w:asciiTheme="minorHAnsi" w:hAnsiTheme="minorHAnsi"/>
        </w:rPr>
        <w:t>Articulate a desired business state or solution.</w:t>
      </w:r>
    </w:p>
    <w:p w14:paraId="78AD6E21" w14:textId="71FBB282" w:rsidR="00B35F39" w:rsidRPr="001C2EB6" w:rsidRDefault="00B35F39" w:rsidP="000A2D5A">
      <w:pPr>
        <w:pStyle w:val="Body1"/>
        <w:numPr>
          <w:ilvl w:val="0"/>
          <w:numId w:val="3"/>
        </w:numPr>
        <w:rPr>
          <w:rFonts w:asciiTheme="minorHAnsi" w:hAnsiTheme="minorHAnsi"/>
        </w:rPr>
      </w:pPr>
      <w:r w:rsidRPr="001C2EB6">
        <w:rPr>
          <w:rFonts w:asciiTheme="minorHAnsi" w:hAnsiTheme="minorHAnsi"/>
        </w:rPr>
        <w:t>Formulate a research question that can be addressed by using analytics.</w:t>
      </w:r>
    </w:p>
    <w:p w14:paraId="4192EFA7" w14:textId="1B078D20" w:rsidR="00B35F39" w:rsidRPr="001C2EB6" w:rsidRDefault="00B35F39" w:rsidP="000A2D5A">
      <w:pPr>
        <w:pStyle w:val="Body1"/>
        <w:numPr>
          <w:ilvl w:val="0"/>
          <w:numId w:val="3"/>
        </w:numPr>
        <w:rPr>
          <w:rFonts w:asciiTheme="minorHAnsi" w:hAnsiTheme="minorHAnsi"/>
        </w:rPr>
      </w:pPr>
      <w:r w:rsidRPr="001C2EB6">
        <w:rPr>
          <w:rFonts w:asciiTheme="minorHAnsi" w:hAnsiTheme="minorHAnsi"/>
        </w:rPr>
        <w:t>Clarify the purpose of the research.</w:t>
      </w:r>
    </w:p>
    <w:p w14:paraId="74401011" w14:textId="59E1AC11" w:rsidR="00B35F39" w:rsidRPr="001C2EB6" w:rsidRDefault="00B35F39" w:rsidP="000A2D5A">
      <w:pPr>
        <w:pStyle w:val="Body1"/>
        <w:numPr>
          <w:ilvl w:val="0"/>
          <w:numId w:val="3"/>
        </w:numPr>
        <w:rPr>
          <w:rFonts w:asciiTheme="minorHAnsi" w:hAnsiTheme="minorHAnsi"/>
        </w:rPr>
      </w:pPr>
      <w:r w:rsidRPr="001C2EB6">
        <w:rPr>
          <w:rFonts w:asciiTheme="minorHAnsi" w:hAnsiTheme="minorHAnsi"/>
        </w:rPr>
        <w:t>Identify the data requirements and available data.</w:t>
      </w:r>
    </w:p>
    <w:p w14:paraId="0BBDB3AF" w14:textId="07A2F6C0" w:rsidR="00B35F39" w:rsidRPr="001C2EB6" w:rsidRDefault="00B35F39" w:rsidP="000A2D5A">
      <w:pPr>
        <w:pStyle w:val="Body1"/>
        <w:numPr>
          <w:ilvl w:val="0"/>
          <w:numId w:val="3"/>
        </w:numPr>
        <w:rPr>
          <w:rFonts w:asciiTheme="minorHAnsi" w:hAnsiTheme="minorHAnsi"/>
        </w:rPr>
      </w:pPr>
      <w:r w:rsidRPr="001C2EB6">
        <w:rPr>
          <w:rFonts w:asciiTheme="minorHAnsi" w:hAnsiTheme="minorHAnsi"/>
        </w:rPr>
        <w:t>Work with secondary data sources.</w:t>
      </w:r>
    </w:p>
    <w:p w14:paraId="0B201EED" w14:textId="77777777" w:rsidR="000A2D5A" w:rsidRPr="001C2EB6" w:rsidRDefault="000A2D5A" w:rsidP="000A2D5A">
      <w:pPr>
        <w:pStyle w:val="Body1"/>
        <w:numPr>
          <w:ilvl w:val="0"/>
          <w:numId w:val="3"/>
        </w:numPr>
        <w:rPr>
          <w:rFonts w:asciiTheme="minorHAnsi" w:hAnsiTheme="minorHAnsi"/>
        </w:rPr>
      </w:pPr>
      <w:r w:rsidRPr="001C2EB6">
        <w:rPr>
          <w:rFonts w:asciiTheme="minorHAnsi" w:hAnsiTheme="minorHAnsi"/>
        </w:rPr>
        <w:t>Design studies to collect valid and reliable data.</w:t>
      </w:r>
    </w:p>
    <w:p w14:paraId="6A4F2643" w14:textId="0E156208" w:rsidR="000A2D5A" w:rsidRPr="001C2EB6" w:rsidRDefault="00B35F39" w:rsidP="000A2D5A">
      <w:pPr>
        <w:pStyle w:val="Body1"/>
        <w:numPr>
          <w:ilvl w:val="0"/>
          <w:numId w:val="3"/>
        </w:numPr>
        <w:rPr>
          <w:rFonts w:asciiTheme="minorHAnsi" w:hAnsiTheme="minorHAnsi"/>
        </w:rPr>
      </w:pPr>
      <w:r w:rsidRPr="001C2EB6">
        <w:rPr>
          <w:rFonts w:asciiTheme="minorHAnsi" w:hAnsiTheme="minorHAnsi"/>
        </w:rPr>
        <w:t>Develop a methodology to produce knowledge to achieve the desired state</w:t>
      </w:r>
      <w:r w:rsidR="000A2D5A" w:rsidRPr="001C2EB6">
        <w:rPr>
          <w:rFonts w:asciiTheme="minorHAnsi" w:hAnsiTheme="minorHAnsi"/>
        </w:rPr>
        <w:t>.</w:t>
      </w:r>
    </w:p>
    <w:p w14:paraId="797BD312" w14:textId="56C3AB9F" w:rsidR="000A2D5A" w:rsidRPr="001C2EB6" w:rsidRDefault="00B35F39" w:rsidP="000A2D5A">
      <w:pPr>
        <w:pStyle w:val="Body1"/>
        <w:numPr>
          <w:ilvl w:val="0"/>
          <w:numId w:val="4"/>
        </w:numPr>
        <w:rPr>
          <w:rFonts w:asciiTheme="minorHAnsi" w:hAnsiTheme="minorHAnsi"/>
          <w:position w:val="-2"/>
        </w:rPr>
      </w:pPr>
      <w:r w:rsidRPr="001C2EB6">
        <w:rPr>
          <w:rFonts w:asciiTheme="minorHAnsi" w:hAnsiTheme="minorHAnsi"/>
        </w:rPr>
        <w:t>Write a business research proposal</w:t>
      </w:r>
      <w:r w:rsidR="000A2D5A" w:rsidRPr="001C2EB6">
        <w:rPr>
          <w:rFonts w:asciiTheme="minorHAnsi" w:hAnsiTheme="minorHAnsi"/>
        </w:rPr>
        <w:t>.</w:t>
      </w:r>
    </w:p>
    <w:p w14:paraId="1E5D479C" w14:textId="587E5909" w:rsidR="000A2D5A" w:rsidRPr="001C2EB6" w:rsidRDefault="00B35F39" w:rsidP="000A2D5A">
      <w:pPr>
        <w:pStyle w:val="Body1"/>
        <w:numPr>
          <w:ilvl w:val="0"/>
          <w:numId w:val="4"/>
        </w:numPr>
        <w:rPr>
          <w:rFonts w:asciiTheme="minorHAnsi" w:hAnsiTheme="minorHAnsi"/>
          <w:position w:val="-2"/>
        </w:rPr>
      </w:pPr>
      <w:r w:rsidRPr="001C2EB6">
        <w:rPr>
          <w:rFonts w:asciiTheme="minorHAnsi" w:hAnsiTheme="minorHAnsi"/>
        </w:rPr>
        <w:t>Communicate the research process to technical and non-technical audience</w:t>
      </w:r>
      <w:r w:rsidR="000A2D5A" w:rsidRPr="001C2EB6">
        <w:rPr>
          <w:rFonts w:asciiTheme="minorHAnsi" w:hAnsiTheme="minorHAnsi"/>
        </w:rPr>
        <w:t>.</w:t>
      </w:r>
    </w:p>
    <w:p w14:paraId="1FA6BDB9" w14:textId="77777777" w:rsidR="00BF4E07" w:rsidRPr="001C2EB6" w:rsidRDefault="00BF4E07" w:rsidP="00D815C3">
      <w:pPr>
        <w:rPr>
          <w:rFonts w:cs="Times New Roman"/>
          <w:sz w:val="22"/>
          <w:szCs w:val="22"/>
        </w:rPr>
      </w:pPr>
    </w:p>
    <w:p w14:paraId="5AC929E9" w14:textId="77777777" w:rsidR="000A2D5A" w:rsidRPr="001C2EB6" w:rsidRDefault="000A2D5A" w:rsidP="000A2D5A">
      <w:pPr>
        <w:pStyle w:val="Body1"/>
        <w:rPr>
          <w:rFonts w:asciiTheme="minorHAnsi" w:hAnsiTheme="minorHAnsi"/>
          <w:b/>
        </w:rPr>
      </w:pPr>
      <w:r w:rsidRPr="001C2EB6">
        <w:rPr>
          <w:rFonts w:asciiTheme="minorHAnsi" w:hAnsiTheme="minorHAnsi"/>
          <w:b/>
        </w:rPr>
        <w:t>EVALUATION:</w:t>
      </w:r>
    </w:p>
    <w:p w14:paraId="7259C953" w14:textId="77777777" w:rsidR="000A2D5A" w:rsidRPr="001C2EB6" w:rsidRDefault="000A2D5A" w:rsidP="000A2D5A">
      <w:pPr>
        <w:pStyle w:val="Body1"/>
        <w:rPr>
          <w:rFonts w:asciiTheme="minorHAnsi" w:hAnsiTheme="minorHAnsi"/>
        </w:rPr>
      </w:pPr>
    </w:p>
    <w:p w14:paraId="798D74C1" w14:textId="77777777" w:rsidR="000A2D5A" w:rsidRPr="001C2EB6" w:rsidRDefault="000A2D5A" w:rsidP="000A2D5A">
      <w:pPr>
        <w:pStyle w:val="Body1"/>
        <w:rPr>
          <w:rFonts w:asciiTheme="minorHAnsi" w:hAnsiTheme="minorHAnsi"/>
        </w:rPr>
      </w:pPr>
      <w:r w:rsidRPr="001C2EB6">
        <w:rPr>
          <w:rFonts w:asciiTheme="minorHAnsi" w:hAnsiTheme="minorHAnsi"/>
        </w:rPr>
        <w:t>Your course grade will be calculated as follows:</w:t>
      </w:r>
    </w:p>
    <w:p w14:paraId="42C4F6D7" w14:textId="77777777" w:rsidR="000A2D5A" w:rsidRPr="001C2EB6" w:rsidRDefault="000A2D5A" w:rsidP="000A2D5A">
      <w:pPr>
        <w:pStyle w:val="Body1"/>
        <w:rPr>
          <w:rFonts w:asciiTheme="minorHAnsi" w:hAnsiTheme="minorHAnsi"/>
        </w:rPr>
      </w:pPr>
    </w:p>
    <w:p w14:paraId="0B876685" w14:textId="5D77105E" w:rsidR="000A2D5A" w:rsidRDefault="00AC030E" w:rsidP="00373BC3">
      <w:pPr>
        <w:pStyle w:val="Body1"/>
        <w:numPr>
          <w:ilvl w:val="0"/>
          <w:numId w:val="3"/>
        </w:numPr>
        <w:rPr>
          <w:rFonts w:asciiTheme="minorHAnsi" w:hAnsiTheme="minorHAnsi"/>
        </w:rPr>
      </w:pPr>
      <w:r>
        <w:rPr>
          <w:rFonts w:asciiTheme="minorHAnsi" w:hAnsiTheme="minorHAnsi"/>
        </w:rPr>
        <w:t>2</w:t>
      </w:r>
      <w:r w:rsidR="00373BC3" w:rsidRPr="001C2EB6">
        <w:rPr>
          <w:rFonts w:asciiTheme="minorHAnsi" w:hAnsiTheme="minorHAnsi"/>
        </w:rPr>
        <w:t>0</w:t>
      </w:r>
      <w:r w:rsidR="000A2D5A" w:rsidRPr="001C2EB6">
        <w:rPr>
          <w:rFonts w:asciiTheme="minorHAnsi" w:hAnsiTheme="minorHAnsi"/>
        </w:rPr>
        <w:t>% Class Participation</w:t>
      </w:r>
      <w:r>
        <w:rPr>
          <w:rFonts w:asciiTheme="minorHAnsi" w:hAnsiTheme="minorHAnsi"/>
        </w:rPr>
        <w:t xml:space="preserve"> and Engagement in Class</w:t>
      </w:r>
    </w:p>
    <w:p w14:paraId="2B160F9F" w14:textId="3FA95036" w:rsidR="00945525" w:rsidRPr="00945525" w:rsidRDefault="00945525" w:rsidP="00945525">
      <w:pPr>
        <w:pStyle w:val="Body1"/>
        <w:numPr>
          <w:ilvl w:val="0"/>
          <w:numId w:val="3"/>
        </w:numPr>
        <w:rPr>
          <w:rFonts w:asciiTheme="minorHAnsi" w:hAnsiTheme="minorHAnsi"/>
        </w:rPr>
      </w:pPr>
      <w:r>
        <w:rPr>
          <w:rFonts w:asciiTheme="minorHAnsi" w:hAnsiTheme="minorHAnsi"/>
        </w:rPr>
        <w:t>3</w:t>
      </w:r>
      <w:r w:rsidRPr="001C2EB6">
        <w:rPr>
          <w:rFonts w:asciiTheme="minorHAnsi" w:hAnsiTheme="minorHAnsi"/>
        </w:rPr>
        <w:t>0% Weekly Assignments</w:t>
      </w:r>
    </w:p>
    <w:p w14:paraId="0CA1C2F5" w14:textId="57C58648" w:rsidR="00945525" w:rsidRPr="001C2EB6" w:rsidRDefault="00AC030E" w:rsidP="00373BC3">
      <w:pPr>
        <w:pStyle w:val="Body1"/>
        <w:numPr>
          <w:ilvl w:val="0"/>
          <w:numId w:val="3"/>
        </w:numPr>
        <w:rPr>
          <w:rFonts w:asciiTheme="minorHAnsi" w:hAnsiTheme="minorHAnsi"/>
        </w:rPr>
      </w:pPr>
      <w:r>
        <w:rPr>
          <w:rFonts w:asciiTheme="minorHAnsi" w:hAnsiTheme="minorHAnsi"/>
        </w:rPr>
        <w:t>1</w:t>
      </w:r>
      <w:r w:rsidR="00945525">
        <w:rPr>
          <w:rFonts w:asciiTheme="minorHAnsi" w:hAnsiTheme="minorHAnsi"/>
        </w:rPr>
        <w:t>0% Final Presentation</w:t>
      </w:r>
    </w:p>
    <w:p w14:paraId="6474BA21" w14:textId="4959E693" w:rsidR="000A2D5A" w:rsidRPr="001C2EB6" w:rsidRDefault="00373BC3" w:rsidP="000A2D5A">
      <w:pPr>
        <w:pStyle w:val="Body1"/>
        <w:numPr>
          <w:ilvl w:val="0"/>
          <w:numId w:val="3"/>
        </w:numPr>
        <w:rPr>
          <w:rFonts w:asciiTheme="minorHAnsi" w:hAnsiTheme="minorHAnsi"/>
        </w:rPr>
      </w:pPr>
      <w:r w:rsidRPr="001C2EB6">
        <w:rPr>
          <w:rFonts w:asciiTheme="minorHAnsi" w:hAnsiTheme="minorHAnsi"/>
        </w:rPr>
        <w:t>40</w:t>
      </w:r>
      <w:r w:rsidR="000A2D5A" w:rsidRPr="001C2EB6">
        <w:rPr>
          <w:rFonts w:asciiTheme="minorHAnsi" w:hAnsiTheme="minorHAnsi"/>
        </w:rPr>
        <w:t>% Final Project</w:t>
      </w:r>
    </w:p>
    <w:p w14:paraId="6D157E92" w14:textId="77777777" w:rsidR="000A2D5A" w:rsidRPr="001C2EB6" w:rsidRDefault="000A2D5A" w:rsidP="000A2D5A">
      <w:pPr>
        <w:pStyle w:val="Body1"/>
        <w:rPr>
          <w:rFonts w:asciiTheme="minorHAnsi" w:hAnsiTheme="minorHAnsi"/>
        </w:rPr>
      </w:pPr>
    </w:p>
    <w:p w14:paraId="6CA5872B" w14:textId="77777777" w:rsidR="000A2D5A" w:rsidRPr="001C2EB6" w:rsidRDefault="000A2D5A" w:rsidP="000A2D5A">
      <w:pPr>
        <w:pStyle w:val="ODEHandoutHeader1"/>
        <w:rPr>
          <w:rFonts w:asciiTheme="minorHAnsi" w:hAnsiTheme="minorHAnsi" w:cs="Times New Roman"/>
          <w:sz w:val="24"/>
        </w:rPr>
      </w:pPr>
      <w:r w:rsidRPr="001C2EB6">
        <w:rPr>
          <w:rFonts w:asciiTheme="minorHAnsi" w:hAnsiTheme="minorHAnsi" w:cs="Times New Roman"/>
          <w:sz w:val="24"/>
        </w:rPr>
        <w:t>GRADING SCALE</w:t>
      </w:r>
    </w:p>
    <w:p w14:paraId="253F7EA0" w14:textId="77777777" w:rsidR="000A2D5A" w:rsidRPr="001C2EB6" w:rsidRDefault="000A2D5A" w:rsidP="000A2D5A">
      <w:pPr>
        <w:pStyle w:val="ODEhandoutbody"/>
        <w:rPr>
          <w:rFonts w:asciiTheme="minorHAnsi" w:hAnsiTheme="minorHAnsi"/>
        </w:rPr>
      </w:pPr>
    </w:p>
    <w:p w14:paraId="0FE9794C" w14:textId="77777777" w:rsidR="000A2D5A" w:rsidRPr="001C2EB6" w:rsidRDefault="000A2D5A" w:rsidP="000A2D5A">
      <w:pPr>
        <w:pStyle w:val="ODEhandoutbody"/>
        <w:rPr>
          <w:rFonts w:asciiTheme="minorHAnsi" w:hAnsiTheme="minorHAnsi"/>
        </w:rPr>
      </w:pPr>
      <w:r w:rsidRPr="001C2EB6">
        <w:rPr>
          <w:rFonts w:asciiTheme="minorHAnsi" w:hAnsiTheme="minorHAnsi"/>
        </w:rPr>
        <w:t>A = 93%–100%</w:t>
      </w:r>
      <w:r w:rsidRPr="001C2EB6">
        <w:rPr>
          <w:rFonts w:asciiTheme="minorHAnsi" w:hAnsiTheme="minorHAnsi"/>
        </w:rPr>
        <w:br/>
        <w:t xml:space="preserve">A- = 90%–92% </w:t>
      </w:r>
      <w:r w:rsidRPr="001C2EB6">
        <w:rPr>
          <w:rFonts w:asciiTheme="minorHAnsi" w:hAnsiTheme="minorHAnsi"/>
        </w:rPr>
        <w:br/>
        <w:t xml:space="preserve">B+ = 87%–89% </w:t>
      </w:r>
      <w:r w:rsidRPr="001C2EB6">
        <w:rPr>
          <w:rFonts w:asciiTheme="minorHAnsi" w:hAnsiTheme="minorHAnsi"/>
        </w:rPr>
        <w:br/>
        <w:t xml:space="preserve">B = 83%–86% </w:t>
      </w:r>
    </w:p>
    <w:p w14:paraId="0ADF22CB" w14:textId="77777777" w:rsidR="000A2D5A" w:rsidRPr="001C2EB6" w:rsidRDefault="000A2D5A" w:rsidP="000A2D5A">
      <w:pPr>
        <w:pStyle w:val="ODEhandoutbody"/>
        <w:rPr>
          <w:rFonts w:asciiTheme="minorHAnsi" w:hAnsiTheme="minorHAnsi"/>
        </w:rPr>
      </w:pPr>
      <w:r w:rsidRPr="001C2EB6">
        <w:rPr>
          <w:rFonts w:asciiTheme="minorHAnsi" w:hAnsiTheme="minorHAnsi"/>
        </w:rPr>
        <w:t xml:space="preserve">B- = 80%–82% </w:t>
      </w:r>
    </w:p>
    <w:p w14:paraId="2D46727B" w14:textId="77777777" w:rsidR="000A2D5A" w:rsidRPr="001C2EB6" w:rsidRDefault="000A2D5A" w:rsidP="000A2D5A">
      <w:pPr>
        <w:pStyle w:val="ODEhandoutbody"/>
        <w:rPr>
          <w:rFonts w:asciiTheme="minorHAnsi" w:hAnsiTheme="minorHAnsi"/>
        </w:rPr>
      </w:pPr>
      <w:r w:rsidRPr="001C2EB6">
        <w:rPr>
          <w:rFonts w:asciiTheme="minorHAnsi" w:hAnsiTheme="minorHAnsi"/>
        </w:rPr>
        <w:t xml:space="preserve">C+ = 77%–79% </w:t>
      </w:r>
    </w:p>
    <w:p w14:paraId="02A29D06" w14:textId="77777777" w:rsidR="000A2D5A" w:rsidRPr="001C2EB6" w:rsidRDefault="000A2D5A" w:rsidP="000A2D5A">
      <w:pPr>
        <w:pStyle w:val="ODEhandoutbody"/>
        <w:rPr>
          <w:rFonts w:asciiTheme="minorHAnsi" w:hAnsiTheme="minorHAnsi"/>
        </w:rPr>
      </w:pPr>
      <w:r w:rsidRPr="001C2EB6">
        <w:rPr>
          <w:rFonts w:asciiTheme="minorHAnsi" w:hAnsiTheme="minorHAnsi"/>
        </w:rPr>
        <w:t xml:space="preserve">C = 73%–76% </w:t>
      </w:r>
    </w:p>
    <w:p w14:paraId="336E9578" w14:textId="77777777" w:rsidR="000A2D5A" w:rsidRPr="001C2EB6" w:rsidRDefault="000A2D5A" w:rsidP="000A2D5A">
      <w:pPr>
        <w:pStyle w:val="ODEhandoutbody"/>
        <w:rPr>
          <w:rFonts w:asciiTheme="minorHAnsi" w:hAnsiTheme="minorHAnsi"/>
        </w:rPr>
      </w:pPr>
      <w:r w:rsidRPr="001C2EB6">
        <w:rPr>
          <w:rFonts w:asciiTheme="minorHAnsi" w:hAnsiTheme="minorHAnsi"/>
        </w:rPr>
        <w:t>C- = 70%–72%</w:t>
      </w:r>
    </w:p>
    <w:p w14:paraId="38B79507" w14:textId="49B643FE" w:rsidR="000A2D5A" w:rsidRDefault="000A2D5A" w:rsidP="00190711">
      <w:pPr>
        <w:pStyle w:val="ODEhandoutbody"/>
        <w:spacing w:after="120"/>
        <w:contextualSpacing w:val="0"/>
        <w:rPr>
          <w:rFonts w:asciiTheme="minorHAnsi" w:hAnsiTheme="minorHAnsi"/>
        </w:rPr>
      </w:pPr>
      <w:r w:rsidRPr="001C2EB6">
        <w:rPr>
          <w:rFonts w:asciiTheme="minorHAnsi" w:hAnsiTheme="minorHAnsi"/>
        </w:rPr>
        <w:t xml:space="preserve">F = 0%–69% </w:t>
      </w:r>
    </w:p>
    <w:p w14:paraId="705B387E" w14:textId="77777777" w:rsidR="00190711" w:rsidRPr="00190711" w:rsidRDefault="00190711" w:rsidP="00190711">
      <w:pPr>
        <w:pStyle w:val="ODEhandoutbody"/>
        <w:spacing w:after="120"/>
        <w:ind w:left="0"/>
        <w:contextualSpacing w:val="0"/>
        <w:rPr>
          <w:rFonts w:asciiTheme="minorHAnsi" w:hAnsiTheme="minorHAnsi"/>
          <w:sz w:val="22"/>
        </w:rPr>
      </w:pPr>
    </w:p>
    <w:p w14:paraId="75DCFD7D" w14:textId="77777777" w:rsidR="000A2D5A" w:rsidRPr="001C2EB6" w:rsidRDefault="000A2D5A" w:rsidP="000A2D5A">
      <w:pPr>
        <w:autoSpaceDE w:val="0"/>
        <w:autoSpaceDN w:val="0"/>
        <w:adjustRightInd w:val="0"/>
        <w:spacing w:before="120"/>
        <w:rPr>
          <w:b/>
          <w:color w:val="000000"/>
        </w:rPr>
      </w:pPr>
      <w:r w:rsidRPr="001C2EB6">
        <w:rPr>
          <w:b/>
          <w:color w:val="000000"/>
        </w:rPr>
        <w:t xml:space="preserve">ATTANDANCE </w:t>
      </w:r>
    </w:p>
    <w:p w14:paraId="39F59D58" w14:textId="77777777" w:rsidR="000A2D5A" w:rsidRPr="001C2EB6" w:rsidRDefault="000A2D5A" w:rsidP="000A2D5A">
      <w:pPr>
        <w:autoSpaceDE w:val="0"/>
        <w:autoSpaceDN w:val="0"/>
        <w:adjustRightInd w:val="0"/>
        <w:ind w:left="288"/>
        <w:rPr>
          <w:b/>
          <w:color w:val="000000"/>
        </w:rPr>
      </w:pPr>
    </w:p>
    <w:p w14:paraId="1EA21967" w14:textId="556D1036" w:rsidR="000A2D5A" w:rsidRPr="001C2EB6" w:rsidRDefault="000A2D5A" w:rsidP="000A2D5A">
      <w:pPr>
        <w:autoSpaceDE w:val="0"/>
        <w:autoSpaceDN w:val="0"/>
        <w:adjustRightInd w:val="0"/>
        <w:rPr>
          <w:color w:val="000000"/>
        </w:rPr>
      </w:pPr>
      <w:r w:rsidRPr="001C2EB6">
        <w:rPr>
          <w:color w:val="000000"/>
        </w:rPr>
        <w:t>This course w</w:t>
      </w:r>
      <w:r w:rsidR="002A357A" w:rsidRPr="001C2EB6">
        <w:rPr>
          <w:color w:val="000000"/>
        </w:rPr>
        <w:t xml:space="preserve">ill meet once a week on </w:t>
      </w:r>
      <w:r w:rsidR="00BA40D0">
        <w:rPr>
          <w:color w:val="000000"/>
        </w:rPr>
        <w:t>Saturday from 9 AM – Noon.</w:t>
      </w:r>
      <w:r w:rsidRPr="001C2EB6">
        <w:rPr>
          <w:color w:val="000000"/>
        </w:rPr>
        <w:t xml:space="preserve"> All course goals, session learning objectives, and assessments are supported through in class lecture, activities, and discussions. Your attendance is thus required and paramount to your success in this class. You are allowed to miss at most one session, provided that you make arrangements with the instructor in advance.</w:t>
      </w:r>
    </w:p>
    <w:p w14:paraId="4BB5557D" w14:textId="77777777" w:rsidR="000A2D5A" w:rsidRPr="001C2EB6" w:rsidRDefault="000A2D5A" w:rsidP="000A2D5A">
      <w:pPr>
        <w:autoSpaceDE w:val="0"/>
        <w:autoSpaceDN w:val="0"/>
        <w:adjustRightInd w:val="0"/>
        <w:ind w:left="288"/>
        <w:rPr>
          <w:color w:val="000000"/>
        </w:rPr>
      </w:pPr>
    </w:p>
    <w:p w14:paraId="069D8AC9" w14:textId="7A7D3F6D" w:rsidR="000A2D5A" w:rsidRPr="001C2EB6" w:rsidRDefault="000A2D5A" w:rsidP="000A2D5A">
      <w:pPr>
        <w:pStyle w:val="Heading1"/>
        <w:rPr>
          <w:rFonts w:asciiTheme="minorHAnsi" w:hAnsiTheme="minorHAnsi"/>
          <w:sz w:val="24"/>
          <w:szCs w:val="24"/>
        </w:rPr>
      </w:pPr>
      <w:r w:rsidRPr="001C2EB6">
        <w:rPr>
          <w:rFonts w:asciiTheme="minorHAnsi" w:hAnsiTheme="minorHAnsi"/>
          <w:sz w:val="24"/>
          <w:szCs w:val="24"/>
        </w:rPr>
        <w:t>FINAL PROJECT</w:t>
      </w:r>
    </w:p>
    <w:p w14:paraId="64E1E37C" w14:textId="77777777" w:rsidR="000A2D5A" w:rsidRPr="001C2EB6" w:rsidRDefault="000A2D5A" w:rsidP="000A2D5A"/>
    <w:p w14:paraId="55102BC0" w14:textId="3E7A8D03" w:rsidR="00B82DA8" w:rsidRPr="001C2EB6" w:rsidRDefault="002A357A" w:rsidP="000A2D5A">
      <w:pPr>
        <w:autoSpaceDE w:val="0"/>
        <w:autoSpaceDN w:val="0"/>
        <w:adjustRightInd w:val="0"/>
        <w:rPr>
          <w:color w:val="000000"/>
        </w:rPr>
      </w:pPr>
      <w:r w:rsidRPr="001C2EB6">
        <w:rPr>
          <w:color w:val="000000"/>
        </w:rPr>
        <w:t xml:space="preserve">Final project is an at most 10 pages (excluding appendices) research proposal to generate knowledge to address a real business problem. </w:t>
      </w:r>
      <w:r w:rsidR="00D329C4" w:rsidRPr="001C2EB6">
        <w:rPr>
          <w:color w:val="000000"/>
        </w:rPr>
        <w:t>Note that</w:t>
      </w:r>
      <w:r w:rsidR="00B82DA8" w:rsidRPr="001C2EB6">
        <w:rPr>
          <w:color w:val="000000"/>
        </w:rPr>
        <w:t>,</w:t>
      </w:r>
      <w:r w:rsidR="00D329C4" w:rsidRPr="001C2EB6">
        <w:rPr>
          <w:color w:val="000000"/>
        </w:rPr>
        <w:t xml:space="preserve"> if the purpose of the project is to develop an algorithm to optimize a certain process, the algorithm is the knowledge </w:t>
      </w:r>
      <w:r w:rsidR="00B82DA8" w:rsidRPr="001C2EB6">
        <w:rPr>
          <w:color w:val="000000"/>
        </w:rPr>
        <w:t xml:space="preserve">the research process will produce. </w:t>
      </w:r>
    </w:p>
    <w:p w14:paraId="757256D8" w14:textId="77777777" w:rsidR="00B82DA8" w:rsidRPr="001C2EB6" w:rsidRDefault="00B82DA8" w:rsidP="000A2D5A">
      <w:pPr>
        <w:autoSpaceDE w:val="0"/>
        <w:autoSpaceDN w:val="0"/>
        <w:adjustRightInd w:val="0"/>
        <w:rPr>
          <w:color w:val="000000"/>
        </w:rPr>
      </w:pPr>
    </w:p>
    <w:p w14:paraId="52D33102" w14:textId="5F46A302" w:rsidR="00D329C4" w:rsidRPr="001C2EB6" w:rsidRDefault="002A357A" w:rsidP="000A2D5A">
      <w:pPr>
        <w:autoSpaceDE w:val="0"/>
        <w:autoSpaceDN w:val="0"/>
        <w:adjustRightInd w:val="0"/>
        <w:rPr>
          <w:color w:val="000000"/>
        </w:rPr>
      </w:pPr>
      <w:r w:rsidRPr="001C2EB6">
        <w:rPr>
          <w:color w:val="000000"/>
        </w:rPr>
        <w:t xml:space="preserve">The research proposal will be written by groups of at most three students. </w:t>
      </w:r>
      <w:r w:rsidR="00D329C4" w:rsidRPr="001C2EB6">
        <w:rPr>
          <w:color w:val="000000"/>
        </w:rPr>
        <w:t xml:space="preserve">There will be peer evaluation of team members </w:t>
      </w:r>
      <w:r w:rsidR="00B82DA8" w:rsidRPr="001C2EB6">
        <w:rPr>
          <w:color w:val="000000"/>
        </w:rPr>
        <w:t xml:space="preserve">at the end of the quarter </w:t>
      </w:r>
      <w:r w:rsidR="00D329C4" w:rsidRPr="001C2EB6">
        <w:rPr>
          <w:color w:val="000000"/>
        </w:rPr>
        <w:t xml:space="preserve">and the grades of free riding members will be discounted by </w:t>
      </w:r>
      <w:r w:rsidR="00B82DA8" w:rsidRPr="001C2EB6">
        <w:rPr>
          <w:color w:val="000000"/>
        </w:rPr>
        <w:t xml:space="preserve">at least </w:t>
      </w:r>
      <w:r w:rsidR="00D329C4" w:rsidRPr="001C2EB6">
        <w:rPr>
          <w:color w:val="000000"/>
        </w:rPr>
        <w:t>20%.</w:t>
      </w:r>
      <w:r w:rsidR="00AC57A7">
        <w:rPr>
          <w:color w:val="000000"/>
        </w:rPr>
        <w:t xml:space="preserve"> </w:t>
      </w:r>
    </w:p>
    <w:p w14:paraId="67FB6BC6" w14:textId="77777777" w:rsidR="00D329C4" w:rsidRPr="001C2EB6" w:rsidRDefault="00D329C4" w:rsidP="000A2D5A">
      <w:pPr>
        <w:autoSpaceDE w:val="0"/>
        <w:autoSpaceDN w:val="0"/>
        <w:adjustRightInd w:val="0"/>
        <w:rPr>
          <w:color w:val="000000"/>
        </w:rPr>
      </w:pPr>
    </w:p>
    <w:p w14:paraId="48E0FB2A" w14:textId="3AC97837" w:rsidR="000A2D5A" w:rsidRPr="001C2EB6" w:rsidRDefault="002A357A" w:rsidP="000A2D5A">
      <w:pPr>
        <w:autoSpaceDE w:val="0"/>
        <w:autoSpaceDN w:val="0"/>
        <w:adjustRightInd w:val="0"/>
        <w:rPr>
          <w:color w:val="000000"/>
        </w:rPr>
      </w:pPr>
      <w:r w:rsidRPr="001C2EB6">
        <w:rPr>
          <w:color w:val="000000"/>
        </w:rPr>
        <w:t xml:space="preserve">Teams are responsible for both, identifying a company with a business problem and resources needed to carry out the research process. Consult </w:t>
      </w:r>
      <w:hyperlink r:id="rId13" w:history="1">
        <w:r w:rsidR="00D357F0" w:rsidRPr="001C2EB6">
          <w:rPr>
            <w:rStyle w:val="Hyperlink"/>
          </w:rPr>
          <w:t>MScA Community Site</w:t>
        </w:r>
      </w:hyperlink>
      <w:r w:rsidR="00D357F0" w:rsidRPr="001C2EB6">
        <w:t xml:space="preserve"> </w:t>
      </w:r>
      <w:r w:rsidRPr="001C2EB6">
        <w:rPr>
          <w:color w:val="000000"/>
        </w:rPr>
        <w:t xml:space="preserve">to find problems submitted by MScA Industry Research Partners. </w:t>
      </w:r>
    </w:p>
    <w:p w14:paraId="7A106268" w14:textId="77777777" w:rsidR="000A2D5A" w:rsidRPr="001C2EB6" w:rsidRDefault="000A2D5A" w:rsidP="000A2D5A">
      <w:pPr>
        <w:autoSpaceDE w:val="0"/>
        <w:autoSpaceDN w:val="0"/>
        <w:adjustRightInd w:val="0"/>
        <w:rPr>
          <w:color w:val="000000"/>
        </w:rPr>
      </w:pPr>
    </w:p>
    <w:p w14:paraId="619C1C0D" w14:textId="4CA0F6BE" w:rsidR="000A2D5A" w:rsidRPr="001C2EB6" w:rsidRDefault="00835C36" w:rsidP="000A2D5A">
      <w:pPr>
        <w:autoSpaceDE w:val="0"/>
        <w:autoSpaceDN w:val="0"/>
        <w:adjustRightInd w:val="0"/>
        <w:rPr>
          <w:color w:val="000000"/>
        </w:rPr>
      </w:pPr>
      <w:r w:rsidRPr="001C2EB6">
        <w:rPr>
          <w:color w:val="000000"/>
        </w:rPr>
        <w:t>You will write the proposal</w:t>
      </w:r>
      <w:r w:rsidR="00A14205" w:rsidRPr="001C2EB6">
        <w:rPr>
          <w:color w:val="000000"/>
        </w:rPr>
        <w:t xml:space="preserve"> throughout the course</w:t>
      </w:r>
      <w:r w:rsidR="000A2D5A" w:rsidRPr="001C2EB6">
        <w:rPr>
          <w:color w:val="000000"/>
        </w:rPr>
        <w:t xml:space="preserve"> in several steps. The final project will p</w:t>
      </w:r>
      <w:r w:rsidRPr="001C2EB6">
        <w:rPr>
          <w:color w:val="000000"/>
        </w:rPr>
        <w:t>ut together all the sections you wrote</w:t>
      </w:r>
      <w:r w:rsidR="000A2D5A" w:rsidRPr="001C2EB6">
        <w:rPr>
          <w:color w:val="000000"/>
        </w:rPr>
        <w:t xml:space="preserve"> </w:t>
      </w:r>
      <w:r w:rsidRPr="001C2EB6">
        <w:rPr>
          <w:color w:val="000000"/>
        </w:rPr>
        <w:t>from earlier sessions with a short literature review</w:t>
      </w:r>
      <w:r w:rsidR="000A2D5A" w:rsidRPr="001C2EB6">
        <w:rPr>
          <w:color w:val="000000"/>
        </w:rPr>
        <w:t xml:space="preserve"> you will</w:t>
      </w:r>
      <w:r w:rsidR="001E438A" w:rsidRPr="001C2EB6">
        <w:rPr>
          <w:color w:val="000000"/>
        </w:rPr>
        <w:t xml:space="preserve"> c</w:t>
      </w:r>
      <w:r w:rsidRPr="001C2EB6">
        <w:rPr>
          <w:color w:val="000000"/>
        </w:rPr>
        <w:t>omplete at the end of the course</w:t>
      </w:r>
      <w:r w:rsidR="000A2D5A" w:rsidRPr="001C2EB6">
        <w:rPr>
          <w:b/>
          <w:color w:val="000000"/>
        </w:rPr>
        <w:t xml:space="preserve">. </w:t>
      </w:r>
      <w:r w:rsidR="000A2D5A" w:rsidRPr="001C2EB6">
        <w:rPr>
          <w:b/>
          <w:color w:val="000000"/>
          <w:highlight w:val="yellow"/>
        </w:rPr>
        <w:t xml:space="preserve">Therefore, it is important that you </w:t>
      </w:r>
      <w:r w:rsidRPr="001C2EB6">
        <w:rPr>
          <w:b/>
          <w:color w:val="000000"/>
          <w:highlight w:val="yellow"/>
        </w:rPr>
        <w:t>envision a solution early on to plan your proposal in a way that all sections</w:t>
      </w:r>
      <w:r w:rsidR="000F524A" w:rsidRPr="001C2EB6">
        <w:rPr>
          <w:b/>
          <w:color w:val="000000"/>
          <w:highlight w:val="yellow"/>
        </w:rPr>
        <w:t xml:space="preserve"> are designed to produce that</w:t>
      </w:r>
      <w:r w:rsidRPr="001C2EB6">
        <w:rPr>
          <w:b/>
          <w:color w:val="000000"/>
          <w:highlight w:val="yellow"/>
        </w:rPr>
        <w:t xml:space="preserve"> solution</w:t>
      </w:r>
      <w:r w:rsidR="000A2D5A" w:rsidRPr="001C2EB6">
        <w:rPr>
          <w:b/>
          <w:color w:val="000000"/>
          <w:highlight w:val="yellow"/>
        </w:rPr>
        <w:t>.</w:t>
      </w:r>
      <w:r w:rsidR="000A2D5A" w:rsidRPr="001C2EB6">
        <w:rPr>
          <w:color w:val="000000"/>
        </w:rPr>
        <w:t xml:space="preserve"> The goal of the proj</w:t>
      </w:r>
      <w:r w:rsidRPr="001C2EB6">
        <w:rPr>
          <w:color w:val="000000"/>
        </w:rPr>
        <w:t>ect is to develop a coherent,</w:t>
      </w:r>
      <w:r w:rsidR="000A2D5A" w:rsidRPr="001C2EB6">
        <w:rPr>
          <w:color w:val="000000"/>
        </w:rPr>
        <w:t xml:space="preserve"> co</w:t>
      </w:r>
      <w:r w:rsidRPr="001C2EB6">
        <w:rPr>
          <w:color w:val="000000"/>
        </w:rPr>
        <w:t>ncise, and realistic research proposal that, if carried out, will produce the desired knowledge</w:t>
      </w:r>
      <w:r w:rsidR="000A2D5A" w:rsidRPr="001C2EB6">
        <w:rPr>
          <w:color w:val="000000"/>
        </w:rPr>
        <w:t>.</w:t>
      </w:r>
      <w:r w:rsidR="000F524A" w:rsidRPr="001C2EB6">
        <w:rPr>
          <w:color w:val="000000"/>
        </w:rPr>
        <w:t xml:space="preserve"> It is important that your decisions at each stage are</w:t>
      </w:r>
      <w:r w:rsidR="000A2D5A" w:rsidRPr="001C2EB6">
        <w:rPr>
          <w:color w:val="000000"/>
        </w:rPr>
        <w:t xml:space="preserve"> s</w:t>
      </w:r>
      <w:r w:rsidR="000F524A" w:rsidRPr="001C2EB6">
        <w:rPr>
          <w:color w:val="000000"/>
        </w:rPr>
        <w:t>ubstantiated on the basis of business context or requirements provided by the client and/or resources that are</w:t>
      </w:r>
      <w:r w:rsidR="002E6AEF" w:rsidRPr="001C2EB6">
        <w:rPr>
          <w:color w:val="000000"/>
        </w:rPr>
        <w:t xml:space="preserve"> available</w:t>
      </w:r>
      <w:r w:rsidR="000F524A" w:rsidRPr="001C2EB6">
        <w:rPr>
          <w:b/>
          <w:color w:val="000000"/>
        </w:rPr>
        <w:t xml:space="preserve"> </w:t>
      </w:r>
      <w:r w:rsidR="000F524A" w:rsidRPr="001C2EB6">
        <w:rPr>
          <w:color w:val="000000"/>
        </w:rPr>
        <w:t>in your readings, presented in the earlier courses you have completed in the program, or identified through literature review</w:t>
      </w:r>
      <w:r w:rsidR="000A2D5A" w:rsidRPr="001C2EB6">
        <w:rPr>
          <w:color w:val="000000"/>
        </w:rPr>
        <w:t>. Put you</w:t>
      </w:r>
      <w:r w:rsidR="000F524A" w:rsidRPr="001C2EB6">
        <w:rPr>
          <w:color w:val="000000"/>
        </w:rPr>
        <w:t>r detailed information (e.g., description of the dataset(s))</w:t>
      </w:r>
      <w:r w:rsidR="000A2D5A" w:rsidRPr="001C2EB6">
        <w:rPr>
          <w:color w:val="000000"/>
        </w:rPr>
        <w:t xml:space="preserve"> in an appendix and submit together with the written report.</w:t>
      </w:r>
    </w:p>
    <w:p w14:paraId="3CED0AB2" w14:textId="77777777" w:rsidR="000A2D5A" w:rsidRPr="001C2EB6" w:rsidRDefault="000A2D5A" w:rsidP="000A2D5A">
      <w:pPr>
        <w:autoSpaceDE w:val="0"/>
        <w:autoSpaceDN w:val="0"/>
        <w:adjustRightInd w:val="0"/>
        <w:rPr>
          <w:color w:val="000000"/>
        </w:rPr>
      </w:pPr>
    </w:p>
    <w:p w14:paraId="6CC01EAF" w14:textId="5FF851F0" w:rsidR="000A2D5A" w:rsidRPr="001C2EB6" w:rsidRDefault="000A2D5A" w:rsidP="000A2D5A">
      <w:pPr>
        <w:autoSpaceDE w:val="0"/>
        <w:autoSpaceDN w:val="0"/>
        <w:adjustRightInd w:val="0"/>
        <w:rPr>
          <w:color w:val="000000"/>
        </w:rPr>
      </w:pPr>
      <w:r w:rsidRPr="001C2EB6">
        <w:rPr>
          <w:color w:val="000000"/>
        </w:rPr>
        <w:t>In addition to a brief executi</w:t>
      </w:r>
      <w:r w:rsidR="000F524A" w:rsidRPr="001C2EB6">
        <w:rPr>
          <w:color w:val="000000"/>
        </w:rPr>
        <w:t>ve summary of the entire proposal</w:t>
      </w:r>
      <w:r w:rsidRPr="001C2EB6">
        <w:rPr>
          <w:color w:val="000000"/>
        </w:rPr>
        <w:t xml:space="preserve"> at the beginning, the written</w:t>
      </w:r>
      <w:r w:rsidR="00FC751B" w:rsidRPr="001C2EB6">
        <w:rPr>
          <w:color w:val="000000"/>
        </w:rPr>
        <w:t xml:space="preserve"> report must have the </w:t>
      </w:r>
      <w:r w:rsidRPr="001C2EB6">
        <w:rPr>
          <w:color w:val="000000"/>
        </w:rPr>
        <w:t>sections</w:t>
      </w:r>
      <w:r w:rsidR="00FC751B" w:rsidRPr="001C2EB6">
        <w:rPr>
          <w:color w:val="000000"/>
        </w:rPr>
        <w:t xml:space="preserve"> listed below</w:t>
      </w:r>
      <w:r w:rsidRPr="001C2EB6">
        <w:rPr>
          <w:color w:val="000000"/>
        </w:rPr>
        <w:t>.</w:t>
      </w:r>
      <w:r w:rsidR="00FC751B" w:rsidRPr="001C2EB6">
        <w:rPr>
          <w:color w:val="000000"/>
        </w:rPr>
        <w:t xml:space="preserve"> It is important that you write each section in a way that information reader needs to understand the issues is provided either in that or the earlier sections. Also, assume that reader is not knowledgeable on the problem, the company, and the industry. </w:t>
      </w:r>
    </w:p>
    <w:p w14:paraId="21661F7B" w14:textId="77777777" w:rsidR="000A2D5A" w:rsidRPr="001C2EB6" w:rsidRDefault="000A2D5A" w:rsidP="000A2D5A">
      <w:pPr>
        <w:autoSpaceDE w:val="0"/>
        <w:autoSpaceDN w:val="0"/>
        <w:adjustRightInd w:val="0"/>
        <w:rPr>
          <w:b/>
          <w:color w:val="000000"/>
        </w:rPr>
      </w:pPr>
    </w:p>
    <w:p w14:paraId="65D2678E" w14:textId="5FE40F4E" w:rsidR="000A2D5A" w:rsidRPr="001C2EB6" w:rsidRDefault="000F524A" w:rsidP="000A2D5A">
      <w:pPr>
        <w:numPr>
          <w:ilvl w:val="0"/>
          <w:numId w:val="5"/>
        </w:numPr>
        <w:autoSpaceDE w:val="0"/>
        <w:autoSpaceDN w:val="0"/>
        <w:adjustRightInd w:val="0"/>
        <w:rPr>
          <w:color w:val="000000"/>
        </w:rPr>
      </w:pPr>
      <w:r w:rsidRPr="001C2EB6">
        <w:rPr>
          <w:color w:val="000000"/>
        </w:rPr>
        <w:t>Problem</w:t>
      </w:r>
      <w:r w:rsidR="00FC751B" w:rsidRPr="001C2EB6">
        <w:rPr>
          <w:color w:val="000000"/>
        </w:rPr>
        <w:t xml:space="preserve"> Statement</w:t>
      </w:r>
      <w:r w:rsidRPr="001C2EB6">
        <w:rPr>
          <w:color w:val="000000"/>
        </w:rPr>
        <w:t>: D</w:t>
      </w:r>
      <w:r w:rsidR="000A2D5A" w:rsidRPr="001C2EB6">
        <w:rPr>
          <w:color w:val="000000"/>
        </w:rPr>
        <w:t>escripti</w:t>
      </w:r>
      <w:r w:rsidRPr="001C2EB6">
        <w:rPr>
          <w:color w:val="000000"/>
        </w:rPr>
        <w:t>on of the research problem. Thi</w:t>
      </w:r>
      <w:r w:rsidR="00FC751B" w:rsidRPr="001C2EB6">
        <w:rPr>
          <w:color w:val="000000"/>
        </w:rPr>
        <w:t xml:space="preserve">s section should </w:t>
      </w:r>
      <w:r w:rsidR="00B82DA8" w:rsidRPr="001C2EB6">
        <w:rPr>
          <w:color w:val="000000"/>
        </w:rPr>
        <w:t xml:space="preserve">also </w:t>
      </w:r>
      <w:r w:rsidR="00FC751B" w:rsidRPr="001C2EB6">
        <w:rPr>
          <w:color w:val="000000"/>
        </w:rPr>
        <w:t>include a brief</w:t>
      </w:r>
      <w:r w:rsidRPr="001C2EB6">
        <w:rPr>
          <w:color w:val="000000"/>
        </w:rPr>
        <w:t xml:space="preserve"> description of the current practice and business context, </w:t>
      </w:r>
      <w:r w:rsidR="00FC751B" w:rsidRPr="001C2EB6">
        <w:rPr>
          <w:color w:val="000000"/>
        </w:rPr>
        <w:t>significance of the problem, causes of the problem, and a desired solution</w:t>
      </w:r>
      <w:r w:rsidR="000A2D5A" w:rsidRPr="001C2EB6">
        <w:rPr>
          <w:color w:val="000000"/>
        </w:rPr>
        <w:t xml:space="preserve"> </w:t>
      </w:r>
    </w:p>
    <w:p w14:paraId="546C5B66" w14:textId="4B2BFAED" w:rsidR="00FC751B" w:rsidRPr="001C2EB6" w:rsidRDefault="0025777E" w:rsidP="000A2D5A">
      <w:pPr>
        <w:numPr>
          <w:ilvl w:val="0"/>
          <w:numId w:val="5"/>
        </w:numPr>
        <w:autoSpaceDE w:val="0"/>
        <w:autoSpaceDN w:val="0"/>
        <w:adjustRightInd w:val="0"/>
        <w:rPr>
          <w:color w:val="000000"/>
        </w:rPr>
      </w:pPr>
      <w:r w:rsidRPr="001C2EB6">
        <w:rPr>
          <w:color w:val="000000"/>
        </w:rPr>
        <w:t>Research Purpose: Describes the</w:t>
      </w:r>
      <w:r w:rsidR="00FC751B" w:rsidRPr="001C2EB6">
        <w:rPr>
          <w:color w:val="000000"/>
        </w:rPr>
        <w:t xml:space="preserve"> knowledge</w:t>
      </w:r>
      <w:r w:rsidRPr="001C2EB6">
        <w:rPr>
          <w:color w:val="000000"/>
        </w:rPr>
        <w:t xml:space="preserve"> your</w:t>
      </w:r>
      <w:r w:rsidR="00FC751B" w:rsidRPr="001C2EB6">
        <w:rPr>
          <w:color w:val="000000"/>
        </w:rPr>
        <w:t xml:space="preserve"> research aims to produce. You state the objectives of the research in this section</w:t>
      </w:r>
      <w:r w:rsidR="00232D27" w:rsidRPr="001C2EB6">
        <w:rPr>
          <w:color w:val="000000"/>
        </w:rPr>
        <w:t xml:space="preserve"> </w:t>
      </w:r>
    </w:p>
    <w:p w14:paraId="15FE63BC" w14:textId="2E9B257D" w:rsidR="002252EA" w:rsidRPr="001C2EB6" w:rsidRDefault="002252EA" w:rsidP="000A2D5A">
      <w:pPr>
        <w:numPr>
          <w:ilvl w:val="0"/>
          <w:numId w:val="5"/>
        </w:numPr>
        <w:autoSpaceDE w:val="0"/>
        <w:autoSpaceDN w:val="0"/>
        <w:adjustRightInd w:val="0"/>
        <w:rPr>
          <w:color w:val="000000"/>
        </w:rPr>
      </w:pPr>
      <w:r w:rsidRPr="001C2EB6">
        <w:rPr>
          <w:color w:val="000000"/>
        </w:rPr>
        <w:t>Research Question: Specific question that would produce the desired knowledge as answer</w:t>
      </w:r>
    </w:p>
    <w:p w14:paraId="53DBA36D" w14:textId="5F64BE3C" w:rsidR="000A2D5A" w:rsidRPr="001C2EB6" w:rsidRDefault="002252EA" w:rsidP="000A2D5A">
      <w:pPr>
        <w:numPr>
          <w:ilvl w:val="0"/>
          <w:numId w:val="5"/>
        </w:numPr>
        <w:autoSpaceDE w:val="0"/>
        <w:autoSpaceDN w:val="0"/>
        <w:adjustRightInd w:val="0"/>
        <w:rPr>
          <w:color w:val="000000"/>
        </w:rPr>
      </w:pPr>
      <w:r w:rsidRPr="001C2EB6">
        <w:rPr>
          <w:color w:val="000000"/>
        </w:rPr>
        <w:t>Hypotheses: Breaking of the research question into smaller steps (hypotheses) that collectively will produce the desired knowledge</w:t>
      </w:r>
    </w:p>
    <w:p w14:paraId="2C197B91" w14:textId="0FED758B" w:rsidR="000A2D5A" w:rsidRPr="001C2EB6" w:rsidRDefault="002252EA" w:rsidP="000A2D5A">
      <w:pPr>
        <w:numPr>
          <w:ilvl w:val="0"/>
          <w:numId w:val="5"/>
        </w:numPr>
        <w:autoSpaceDE w:val="0"/>
        <w:autoSpaceDN w:val="0"/>
        <w:adjustRightInd w:val="0"/>
        <w:rPr>
          <w:color w:val="000000"/>
        </w:rPr>
      </w:pPr>
      <w:r w:rsidRPr="001C2EB6">
        <w:rPr>
          <w:color w:val="000000"/>
        </w:rPr>
        <w:t>Data Requirements</w:t>
      </w:r>
      <w:r w:rsidR="00232D27" w:rsidRPr="001C2EB6">
        <w:rPr>
          <w:color w:val="000000"/>
        </w:rPr>
        <w:t xml:space="preserve"> </w:t>
      </w:r>
      <w:r w:rsidR="00503CCC" w:rsidRPr="001C2EB6">
        <w:rPr>
          <w:color w:val="000000"/>
        </w:rPr>
        <w:t>and Identificat</w:t>
      </w:r>
      <w:r w:rsidR="00CB747B">
        <w:rPr>
          <w:color w:val="000000"/>
        </w:rPr>
        <w:t>ion and Definition of Variables</w:t>
      </w:r>
    </w:p>
    <w:p w14:paraId="68A643E3" w14:textId="1024E939" w:rsidR="000A2D5A" w:rsidRPr="001C2EB6" w:rsidRDefault="00CB747B" w:rsidP="000A2D5A">
      <w:pPr>
        <w:numPr>
          <w:ilvl w:val="0"/>
          <w:numId w:val="5"/>
        </w:numPr>
        <w:autoSpaceDE w:val="0"/>
        <w:autoSpaceDN w:val="0"/>
        <w:adjustRightInd w:val="0"/>
        <w:rPr>
          <w:color w:val="000000"/>
        </w:rPr>
      </w:pPr>
      <w:r>
        <w:rPr>
          <w:color w:val="000000"/>
        </w:rPr>
        <w:t>Methodology</w:t>
      </w:r>
    </w:p>
    <w:p w14:paraId="4D874FFA" w14:textId="59D117AE" w:rsidR="000A2D5A" w:rsidRPr="001C2EB6" w:rsidRDefault="00232D27" w:rsidP="000A2D5A">
      <w:pPr>
        <w:numPr>
          <w:ilvl w:val="0"/>
          <w:numId w:val="5"/>
        </w:numPr>
        <w:autoSpaceDE w:val="0"/>
        <w:autoSpaceDN w:val="0"/>
        <w:adjustRightInd w:val="0"/>
        <w:rPr>
          <w:color w:val="000000"/>
        </w:rPr>
      </w:pPr>
      <w:r w:rsidRPr="001C2EB6">
        <w:rPr>
          <w:color w:val="000000"/>
        </w:rPr>
        <w:t>Expected F</w:t>
      </w:r>
      <w:r w:rsidR="002252EA" w:rsidRPr="001C2EB6">
        <w:rPr>
          <w:color w:val="000000"/>
        </w:rPr>
        <w:t>indings</w:t>
      </w:r>
      <w:r w:rsidR="00CB747B">
        <w:rPr>
          <w:color w:val="000000"/>
        </w:rPr>
        <w:t xml:space="preserve"> and Project Completion Plan</w:t>
      </w:r>
    </w:p>
    <w:p w14:paraId="5B1414F7" w14:textId="77777777" w:rsidR="000A2D5A" w:rsidRPr="001C2EB6" w:rsidRDefault="000A2D5A" w:rsidP="000A2D5A">
      <w:pPr>
        <w:numPr>
          <w:ilvl w:val="0"/>
          <w:numId w:val="5"/>
        </w:numPr>
        <w:autoSpaceDE w:val="0"/>
        <w:autoSpaceDN w:val="0"/>
        <w:adjustRightInd w:val="0"/>
        <w:rPr>
          <w:color w:val="000000"/>
        </w:rPr>
      </w:pPr>
      <w:r w:rsidRPr="001C2EB6">
        <w:rPr>
          <w:color w:val="000000"/>
        </w:rPr>
        <w:t xml:space="preserve">References: List of sources you have consulted. </w:t>
      </w:r>
    </w:p>
    <w:p w14:paraId="2C753E32" w14:textId="77777777" w:rsidR="000A2D5A" w:rsidRPr="001C2EB6" w:rsidRDefault="000A2D5A" w:rsidP="000A2D5A">
      <w:pPr>
        <w:autoSpaceDE w:val="0"/>
        <w:autoSpaceDN w:val="0"/>
        <w:adjustRightInd w:val="0"/>
        <w:ind w:left="720"/>
        <w:rPr>
          <w:color w:val="000000"/>
        </w:rPr>
      </w:pPr>
    </w:p>
    <w:p w14:paraId="28DFBE4F" w14:textId="43892383" w:rsidR="000A2D5A" w:rsidRPr="001C2EB6" w:rsidRDefault="000A2D5A" w:rsidP="000A2D5A">
      <w:pPr>
        <w:autoSpaceDE w:val="0"/>
        <w:autoSpaceDN w:val="0"/>
        <w:adjustRightInd w:val="0"/>
        <w:rPr>
          <w:color w:val="000000"/>
        </w:rPr>
      </w:pPr>
      <w:r w:rsidRPr="001C2EB6">
        <w:rPr>
          <w:color w:val="000000"/>
        </w:rPr>
        <w:t>The final project will be graded out of 100 points. Make sure that your writing is clear and free of gr</w:t>
      </w:r>
      <w:r w:rsidR="001E438A" w:rsidRPr="001C2EB6">
        <w:rPr>
          <w:color w:val="000000"/>
        </w:rPr>
        <w:t xml:space="preserve">ammatical and spelling mistakes </w:t>
      </w:r>
      <w:r w:rsidRPr="001C2EB6">
        <w:rPr>
          <w:color w:val="000000"/>
        </w:rPr>
        <w:t>and that you use APA format</w:t>
      </w:r>
      <w:r w:rsidR="002252EA" w:rsidRPr="001C2EB6">
        <w:rPr>
          <w:color w:val="000000"/>
        </w:rPr>
        <w:t xml:space="preserve"> for</w:t>
      </w:r>
      <w:r w:rsidR="001E438A" w:rsidRPr="001C2EB6">
        <w:rPr>
          <w:color w:val="000000"/>
        </w:rPr>
        <w:t xml:space="preserve"> citations (5</w:t>
      </w:r>
      <w:r w:rsidRPr="001C2EB6">
        <w:rPr>
          <w:color w:val="000000"/>
        </w:rPr>
        <w:t xml:space="preserve"> points).</w:t>
      </w:r>
      <w:r w:rsidR="001E438A" w:rsidRPr="001C2EB6">
        <w:rPr>
          <w:color w:val="000000"/>
        </w:rPr>
        <w:t xml:space="preserve"> </w:t>
      </w:r>
    </w:p>
    <w:p w14:paraId="2A94B4BE" w14:textId="77777777" w:rsidR="000A2D5A" w:rsidRPr="001C2EB6" w:rsidRDefault="000A2D5A" w:rsidP="00D815C3">
      <w:pPr>
        <w:rPr>
          <w:rFonts w:cs="Arial"/>
          <w:sz w:val="22"/>
          <w:szCs w:val="22"/>
          <w:u w:val="single"/>
        </w:rPr>
      </w:pPr>
    </w:p>
    <w:p w14:paraId="25E6A0E9" w14:textId="77777777" w:rsidR="000A2D5A" w:rsidRPr="001C2EB6" w:rsidRDefault="000A2D5A" w:rsidP="00D815C3">
      <w:pPr>
        <w:rPr>
          <w:rFonts w:cs="Arial"/>
          <w:sz w:val="22"/>
          <w:szCs w:val="22"/>
          <w:u w:val="single"/>
        </w:rPr>
      </w:pPr>
    </w:p>
    <w:p w14:paraId="1FEA0E2C" w14:textId="77777777" w:rsidR="00FF3B4B" w:rsidRPr="001C2EB6" w:rsidRDefault="00FF3B4B" w:rsidP="000A2D5A">
      <w:pPr>
        <w:pStyle w:val="Heading1"/>
        <w:rPr>
          <w:rFonts w:asciiTheme="minorHAnsi" w:hAnsiTheme="minorHAnsi"/>
          <w:sz w:val="24"/>
          <w:szCs w:val="24"/>
        </w:rPr>
      </w:pPr>
    </w:p>
    <w:p w14:paraId="712E6A13" w14:textId="77777777" w:rsidR="00FF3B4B" w:rsidRPr="001C2EB6" w:rsidRDefault="00FF3B4B" w:rsidP="000A2D5A">
      <w:pPr>
        <w:pStyle w:val="Heading1"/>
        <w:rPr>
          <w:rFonts w:asciiTheme="minorHAnsi" w:hAnsiTheme="minorHAnsi"/>
          <w:sz w:val="24"/>
          <w:szCs w:val="24"/>
        </w:rPr>
      </w:pPr>
    </w:p>
    <w:p w14:paraId="1BB7D3DA" w14:textId="77777777" w:rsidR="000A2D5A" w:rsidRPr="001C2EB6" w:rsidRDefault="000A2D5A" w:rsidP="000A2D5A">
      <w:pPr>
        <w:pStyle w:val="Heading1"/>
        <w:rPr>
          <w:rFonts w:asciiTheme="minorHAnsi" w:hAnsiTheme="minorHAnsi"/>
          <w:sz w:val="24"/>
          <w:szCs w:val="24"/>
        </w:rPr>
      </w:pPr>
      <w:r w:rsidRPr="001C2EB6">
        <w:rPr>
          <w:rFonts w:asciiTheme="minorHAnsi" w:hAnsiTheme="minorHAnsi"/>
          <w:sz w:val="24"/>
          <w:szCs w:val="24"/>
        </w:rPr>
        <w:t>WEEKLY ASSIGNMENTS</w:t>
      </w:r>
    </w:p>
    <w:p w14:paraId="7647176D" w14:textId="77777777" w:rsidR="000A2D5A" w:rsidRPr="001C2EB6" w:rsidRDefault="000A2D5A" w:rsidP="000A2D5A">
      <w:pPr>
        <w:autoSpaceDE w:val="0"/>
        <w:autoSpaceDN w:val="0"/>
        <w:adjustRightInd w:val="0"/>
        <w:rPr>
          <w:color w:val="000000"/>
        </w:rPr>
      </w:pPr>
    </w:p>
    <w:p w14:paraId="23DBB928" w14:textId="5372200D" w:rsidR="00256EEF" w:rsidRPr="001C2EB6" w:rsidRDefault="003D20F7" w:rsidP="000A2D5A">
      <w:pPr>
        <w:autoSpaceDE w:val="0"/>
        <w:autoSpaceDN w:val="0"/>
        <w:adjustRightInd w:val="0"/>
        <w:rPr>
          <w:color w:val="000000"/>
        </w:rPr>
      </w:pPr>
      <w:r>
        <w:rPr>
          <w:color w:val="000000"/>
        </w:rPr>
        <w:t xml:space="preserve">There are </w:t>
      </w:r>
      <w:r w:rsidR="00AA20DC">
        <w:rPr>
          <w:color w:val="000000"/>
        </w:rPr>
        <w:t>four</w:t>
      </w:r>
      <w:r>
        <w:rPr>
          <w:color w:val="000000"/>
        </w:rPr>
        <w:t xml:space="preserve"> </w:t>
      </w:r>
      <w:r w:rsidR="00EB2062" w:rsidRPr="001C2EB6">
        <w:rPr>
          <w:color w:val="000000"/>
        </w:rPr>
        <w:t>assignments</w:t>
      </w:r>
      <w:r w:rsidR="001F01FF" w:rsidRPr="001C2EB6">
        <w:rPr>
          <w:color w:val="000000"/>
        </w:rPr>
        <w:t>.</w:t>
      </w:r>
      <w:r w:rsidR="00AC57A7">
        <w:rPr>
          <w:color w:val="000000"/>
        </w:rPr>
        <w:t xml:space="preserve"> </w:t>
      </w:r>
      <w:r w:rsidR="00B82DA8" w:rsidRPr="001C2EB6">
        <w:rPr>
          <w:color w:val="000000"/>
        </w:rPr>
        <w:t xml:space="preserve">Assignments add up to 100 points. </w:t>
      </w:r>
      <w:r w:rsidR="00256EEF" w:rsidRPr="001C2EB6">
        <w:rPr>
          <w:color w:val="000000"/>
        </w:rPr>
        <w:t xml:space="preserve">Submit the assignments </w:t>
      </w:r>
      <w:r w:rsidR="00A14205" w:rsidRPr="001C2EB6">
        <w:rPr>
          <w:color w:val="000000"/>
        </w:rPr>
        <w:t xml:space="preserve">on </w:t>
      </w:r>
      <w:r w:rsidR="00256EEF" w:rsidRPr="001C2EB6">
        <w:rPr>
          <w:color w:val="000000"/>
        </w:rPr>
        <w:t xml:space="preserve">or before </w:t>
      </w:r>
      <w:r w:rsidR="001C6371" w:rsidRPr="001C2EB6">
        <w:rPr>
          <w:color w:val="000000"/>
        </w:rPr>
        <w:t xml:space="preserve">the </w:t>
      </w:r>
      <w:r w:rsidR="00A14205" w:rsidRPr="001C2EB6">
        <w:rPr>
          <w:color w:val="000000"/>
        </w:rPr>
        <w:t>due date at the Chalk site for the course</w:t>
      </w:r>
      <w:r w:rsidR="001F01FF" w:rsidRPr="001C2EB6">
        <w:rPr>
          <w:color w:val="000000"/>
        </w:rPr>
        <w:t xml:space="preserve">. </w:t>
      </w:r>
      <w:r w:rsidR="00A07926" w:rsidRPr="001C2EB6">
        <w:rPr>
          <w:color w:val="000000"/>
        </w:rPr>
        <w:t xml:space="preserve">Please name your assignment as </w:t>
      </w:r>
      <w:r w:rsidR="00B82DA8" w:rsidRPr="001C2EB6">
        <w:rPr>
          <w:color w:val="000000"/>
        </w:rPr>
        <w:t>the name of your</w:t>
      </w:r>
      <w:r w:rsidR="00256EEF" w:rsidRPr="001C2EB6">
        <w:rPr>
          <w:color w:val="000000"/>
        </w:rPr>
        <w:t xml:space="preserve"> team</w:t>
      </w:r>
      <w:r w:rsidR="00A07926" w:rsidRPr="001C2EB6">
        <w:rPr>
          <w:color w:val="000000"/>
        </w:rPr>
        <w:t>. For instance, the name for assi</w:t>
      </w:r>
      <w:r w:rsidR="00256EEF" w:rsidRPr="001C2EB6">
        <w:rPr>
          <w:color w:val="000000"/>
        </w:rPr>
        <w:t xml:space="preserve">gnment 1 might be: Assignment1_Team1. Each assignment has sections relevant for the final project. Sections in the assignments will be graded separately from </w:t>
      </w:r>
      <w:r w:rsidR="000A2D5A" w:rsidRPr="001C2EB6">
        <w:rPr>
          <w:color w:val="000000"/>
        </w:rPr>
        <w:t>the final project.</w:t>
      </w:r>
      <w:r w:rsidR="00AC57A7">
        <w:rPr>
          <w:color w:val="000000"/>
        </w:rPr>
        <w:t xml:space="preserve"> </w:t>
      </w:r>
    </w:p>
    <w:p w14:paraId="087B9CA8" w14:textId="77777777" w:rsidR="00AA20DC" w:rsidRDefault="00AA20DC" w:rsidP="000A2D5A">
      <w:pPr>
        <w:autoSpaceDE w:val="0"/>
        <w:autoSpaceDN w:val="0"/>
        <w:adjustRightInd w:val="0"/>
        <w:rPr>
          <w:color w:val="000000"/>
        </w:rPr>
      </w:pPr>
    </w:p>
    <w:p w14:paraId="6C6BD7E2" w14:textId="5D59F664" w:rsidR="000A2D5A" w:rsidRPr="001C2EB6" w:rsidRDefault="00D329C4" w:rsidP="000A2D5A">
      <w:pPr>
        <w:autoSpaceDE w:val="0"/>
        <w:autoSpaceDN w:val="0"/>
        <w:adjustRightInd w:val="0"/>
        <w:rPr>
          <w:color w:val="000000"/>
        </w:rPr>
      </w:pPr>
      <w:r w:rsidRPr="001C2EB6">
        <w:rPr>
          <w:color w:val="000000"/>
        </w:rPr>
        <w:t>Please type your assignments.</w:t>
      </w:r>
    </w:p>
    <w:p w14:paraId="0045F077" w14:textId="77777777" w:rsidR="000A2D5A" w:rsidRPr="001C2EB6" w:rsidRDefault="000A2D5A" w:rsidP="000A2D5A">
      <w:pPr>
        <w:autoSpaceDE w:val="0"/>
        <w:autoSpaceDN w:val="0"/>
        <w:adjustRightInd w:val="0"/>
        <w:rPr>
          <w:color w:val="000000"/>
        </w:rPr>
      </w:pPr>
    </w:p>
    <w:p w14:paraId="1626C659" w14:textId="77777777" w:rsidR="000A2D5A" w:rsidRPr="001C2EB6" w:rsidRDefault="000A2D5A" w:rsidP="000A2D5A">
      <w:pPr>
        <w:autoSpaceDE w:val="0"/>
        <w:autoSpaceDN w:val="0"/>
        <w:adjustRightInd w:val="0"/>
        <w:spacing w:before="120"/>
        <w:rPr>
          <w:b/>
          <w:color w:val="000000"/>
        </w:rPr>
      </w:pPr>
      <w:r w:rsidRPr="001C2EB6">
        <w:rPr>
          <w:b/>
          <w:color w:val="000000"/>
        </w:rPr>
        <w:t>LATE WORK</w:t>
      </w:r>
    </w:p>
    <w:p w14:paraId="6893F1E3" w14:textId="77777777" w:rsidR="000A2D5A" w:rsidRPr="001C2EB6" w:rsidRDefault="000A2D5A" w:rsidP="000A2D5A">
      <w:pPr>
        <w:autoSpaceDE w:val="0"/>
        <w:autoSpaceDN w:val="0"/>
        <w:adjustRightInd w:val="0"/>
        <w:rPr>
          <w:b/>
          <w:color w:val="000000"/>
        </w:rPr>
      </w:pPr>
    </w:p>
    <w:p w14:paraId="0EB38A75" w14:textId="466D5084" w:rsidR="000A2D5A" w:rsidRPr="001C2EB6" w:rsidRDefault="000A2D5A" w:rsidP="000A2D5A">
      <w:pPr>
        <w:autoSpaceDE w:val="0"/>
        <w:autoSpaceDN w:val="0"/>
        <w:adjustRightInd w:val="0"/>
        <w:rPr>
          <w:color w:val="000000"/>
        </w:rPr>
      </w:pPr>
      <w:r w:rsidRPr="001C2EB6">
        <w:rPr>
          <w:color w:val="000000"/>
        </w:rPr>
        <w:t>All a</w:t>
      </w:r>
      <w:r w:rsidR="001E438A" w:rsidRPr="001C2EB6">
        <w:rPr>
          <w:color w:val="000000"/>
        </w:rPr>
        <w:t>ssignments must be submitted to the Chalk site for the course</w:t>
      </w:r>
      <w:r w:rsidRPr="001C2EB6">
        <w:rPr>
          <w:color w:val="000000"/>
        </w:rPr>
        <w:t xml:space="preserve"> o</w:t>
      </w:r>
      <w:r w:rsidR="001E438A" w:rsidRPr="001C2EB6">
        <w:rPr>
          <w:color w:val="000000"/>
        </w:rPr>
        <w:t>n the due date</w:t>
      </w:r>
      <w:r w:rsidR="00A07926" w:rsidRPr="001C2EB6">
        <w:rPr>
          <w:color w:val="000000"/>
        </w:rPr>
        <w:t xml:space="preserve"> before 11:59 pm</w:t>
      </w:r>
      <w:r w:rsidRPr="001C2EB6">
        <w:rPr>
          <w:color w:val="000000"/>
        </w:rPr>
        <w:t xml:space="preserve">. If you turn in an assignment late, 10% credit will be deducted from the total score for each day after the deadline. Assignments turned in more than one week late will not receive credit. In the case of unexpected events, you must contact the instructor before the assignment due date in order to receive a grace period. Students can only receive up to two grace periods in the course. </w:t>
      </w:r>
    </w:p>
    <w:p w14:paraId="18D37343" w14:textId="77777777" w:rsidR="00D3497A" w:rsidRPr="001C2EB6" w:rsidRDefault="00D3497A" w:rsidP="000A2D5A">
      <w:pPr>
        <w:autoSpaceDE w:val="0"/>
        <w:autoSpaceDN w:val="0"/>
        <w:adjustRightInd w:val="0"/>
        <w:rPr>
          <w:color w:val="000000"/>
        </w:rPr>
      </w:pPr>
    </w:p>
    <w:p w14:paraId="02F99322" w14:textId="77777777" w:rsidR="00D3497A" w:rsidRPr="001C2EB6" w:rsidRDefault="00D3497A" w:rsidP="00D3497A">
      <w:pPr>
        <w:rPr>
          <w:rFonts w:cs="Times New Roman"/>
          <w:b/>
        </w:rPr>
      </w:pPr>
      <w:r w:rsidRPr="001C2EB6">
        <w:rPr>
          <w:rFonts w:cs="Times New Roman"/>
          <w:b/>
        </w:rPr>
        <w:t>REQUESTING REASONABLE ACCOMODATIONS</w:t>
      </w:r>
    </w:p>
    <w:p w14:paraId="3B8E1EE6" w14:textId="77777777" w:rsidR="00D3497A" w:rsidRPr="001C2EB6" w:rsidRDefault="00D3497A" w:rsidP="00D3497A">
      <w:pPr>
        <w:rPr>
          <w:rFonts w:cs="Times New Roman"/>
          <w:b/>
        </w:rPr>
      </w:pPr>
    </w:p>
    <w:p w14:paraId="56442317" w14:textId="77777777" w:rsidR="00D3497A" w:rsidRPr="001C2EB6" w:rsidRDefault="00D3497A" w:rsidP="00D3497A">
      <w:pPr>
        <w:rPr>
          <w:rFonts w:cs="Times New Roman"/>
        </w:rPr>
      </w:pPr>
      <w:r w:rsidRPr="001C2EB6">
        <w:rPr>
          <w:rFonts w:cs="Times New Roman"/>
        </w:rPr>
        <w:t xml:space="preserve">If you are interested in requesting disability accommodations, you may want to begin by reading through the information published on this website </w:t>
      </w:r>
      <w:hyperlink r:id="rId14" w:history="1">
        <w:r w:rsidRPr="001C2EB6">
          <w:rPr>
            <w:rStyle w:val="Hyperlink"/>
            <w:rFonts w:cs="Times New Roman"/>
          </w:rPr>
          <w:t>https://disabilities.uchicago.edu/</w:t>
        </w:r>
      </w:hyperlink>
      <w:r w:rsidRPr="001C2EB6">
        <w:rPr>
          <w:rFonts w:cs="Times New Roman"/>
        </w:rPr>
        <w:t>. Also, please do communicate your requests as soon as possible to Gregory Moorehead, director of disability services, at 773.702.7776 or gmoorehead@uchicago.edu.</w:t>
      </w:r>
    </w:p>
    <w:p w14:paraId="0F03096B" w14:textId="77777777" w:rsidR="000A2D5A" w:rsidRPr="001C2EB6" w:rsidRDefault="000A2D5A" w:rsidP="000A2D5A">
      <w:pPr>
        <w:pStyle w:val="ODEhandoutbody"/>
        <w:spacing w:after="120"/>
        <w:ind w:left="0"/>
        <w:contextualSpacing w:val="0"/>
        <w:rPr>
          <w:rFonts w:asciiTheme="minorHAnsi" w:hAnsiTheme="minorHAnsi"/>
        </w:rPr>
      </w:pPr>
    </w:p>
    <w:p w14:paraId="74EFFF36" w14:textId="77777777" w:rsidR="003A7DCF" w:rsidRPr="001C2EB6" w:rsidRDefault="003A7DCF" w:rsidP="003A7DCF">
      <w:pPr>
        <w:autoSpaceDE w:val="0"/>
        <w:autoSpaceDN w:val="0"/>
        <w:spacing w:before="120" w:after="100" w:afterAutospacing="1"/>
        <w:rPr>
          <w:rFonts w:cs="Times New Roman"/>
        </w:rPr>
      </w:pPr>
      <w:r w:rsidRPr="001C2EB6">
        <w:rPr>
          <w:rFonts w:cs="Times New Roman"/>
          <w:b/>
          <w:bCs/>
        </w:rPr>
        <w:t xml:space="preserve">ACADEMIC HONESTY &amp; PLAGIARISM </w:t>
      </w:r>
    </w:p>
    <w:p w14:paraId="361EB307" w14:textId="77777777" w:rsidR="003A7DCF" w:rsidRPr="001C2EB6" w:rsidRDefault="003A7DCF" w:rsidP="003A7DCF">
      <w:pPr>
        <w:spacing w:before="100" w:beforeAutospacing="1"/>
        <w:rPr>
          <w:rFonts w:cs="Times New Roman"/>
        </w:rPr>
      </w:pPr>
      <w:r w:rsidRPr="001C2EB6">
        <w:rPr>
          <w:rFonts w:cs="Times New Roman"/>
        </w:rPr>
        <w:t>It is contrary to justice, academic integrity, and to the spirit of intellectual inquiry to submit another’s statements or ideas of work as one's own. To do so is plagiarism or cheating, offenses punishable under the University's disciplinary system. Because these offenses undercut the distinctive moral and intellectual character of the University, we take them very seriously.</w:t>
      </w:r>
    </w:p>
    <w:p w14:paraId="52C6E97C" w14:textId="77777777" w:rsidR="003A7DCF" w:rsidRPr="001C2EB6" w:rsidRDefault="003A7DCF" w:rsidP="003A7DCF">
      <w:pPr>
        <w:spacing w:before="100" w:beforeAutospacing="1"/>
        <w:rPr>
          <w:rFonts w:cs="Times New Roman"/>
        </w:rPr>
      </w:pPr>
      <w:r w:rsidRPr="001C2EB6">
        <w:rPr>
          <w:rFonts w:cs="Times New Roman"/>
        </w:rPr>
        <w:t>Proper acknowledgment of another's ideas, whether by direct quotation or paraphrase, is expected. In particular, if any written or electronic source is consulted and material is used from that source, directly or indirectly, the source should be identified by author, title, and page number, or by website and date accessed. Any doubts about what constitutes "use" should be addressed to the instructor.</w:t>
      </w:r>
    </w:p>
    <w:p w14:paraId="649E1B95" w14:textId="77777777" w:rsidR="001C2EB6" w:rsidRDefault="001C2EB6" w:rsidP="003A7DCF">
      <w:pPr>
        <w:spacing w:after="120"/>
      </w:pPr>
    </w:p>
    <w:p w14:paraId="13DE0C8A" w14:textId="77777777" w:rsidR="001C2EB6" w:rsidRDefault="001C2EB6" w:rsidP="003A7DCF">
      <w:pPr>
        <w:spacing w:after="120"/>
      </w:pPr>
    </w:p>
    <w:p w14:paraId="09358A90" w14:textId="77777777" w:rsidR="00AA20DC" w:rsidRDefault="00AA20DC" w:rsidP="003A7DCF">
      <w:pPr>
        <w:spacing w:after="120"/>
      </w:pPr>
    </w:p>
    <w:p w14:paraId="66116C42" w14:textId="77777777" w:rsidR="00AA20DC" w:rsidRDefault="00AA20DC" w:rsidP="003A7DCF">
      <w:pPr>
        <w:spacing w:after="120"/>
      </w:pPr>
    </w:p>
    <w:p w14:paraId="7044F06A" w14:textId="77777777" w:rsidR="00486900" w:rsidRDefault="00486900" w:rsidP="003A7DCF">
      <w:pPr>
        <w:spacing w:after="120"/>
      </w:pPr>
    </w:p>
    <w:p w14:paraId="457317C9" w14:textId="77777777" w:rsidR="00AA20DC" w:rsidRPr="001C2EB6" w:rsidRDefault="00AA20DC" w:rsidP="003A7DCF">
      <w:pPr>
        <w:spacing w:after="120"/>
      </w:pPr>
    </w:p>
    <w:p w14:paraId="031A1FCA" w14:textId="77777777" w:rsidR="00177854" w:rsidRDefault="00177854" w:rsidP="00EF00FA">
      <w:pPr>
        <w:autoSpaceDE w:val="0"/>
        <w:autoSpaceDN w:val="0"/>
        <w:adjustRightInd w:val="0"/>
        <w:jc w:val="center"/>
        <w:rPr>
          <w:b/>
          <w:bCs/>
          <w:color w:val="000000"/>
        </w:rPr>
      </w:pPr>
    </w:p>
    <w:p w14:paraId="6D04BE5E" w14:textId="77777777" w:rsidR="000A2D5A" w:rsidRPr="001C2EB6" w:rsidRDefault="000A2D5A" w:rsidP="00EF00FA">
      <w:pPr>
        <w:autoSpaceDE w:val="0"/>
        <w:autoSpaceDN w:val="0"/>
        <w:adjustRightInd w:val="0"/>
        <w:jc w:val="center"/>
        <w:rPr>
          <w:b/>
          <w:bCs/>
          <w:color w:val="000000"/>
        </w:rPr>
      </w:pPr>
      <w:r w:rsidRPr="001C2EB6">
        <w:rPr>
          <w:b/>
          <w:bCs/>
          <w:color w:val="000000"/>
        </w:rPr>
        <w:t>COURSE SCHEDULE</w:t>
      </w:r>
    </w:p>
    <w:p w14:paraId="6A081BD3" w14:textId="77777777" w:rsidR="000A2D5A" w:rsidRPr="001C2EB6" w:rsidRDefault="000A2D5A" w:rsidP="00EF00FA">
      <w:pPr>
        <w:autoSpaceDE w:val="0"/>
        <w:autoSpaceDN w:val="0"/>
        <w:adjustRightInd w:val="0"/>
        <w:jc w:val="center"/>
        <w:rPr>
          <w:color w:val="000000"/>
        </w:rPr>
      </w:pPr>
    </w:p>
    <w:p w14:paraId="54205B46" w14:textId="77777777" w:rsidR="000A2D5A" w:rsidRPr="001C2EB6" w:rsidRDefault="000A2D5A" w:rsidP="00EF00FA">
      <w:pPr>
        <w:autoSpaceDE w:val="0"/>
        <w:autoSpaceDN w:val="0"/>
        <w:adjustRightInd w:val="0"/>
        <w:jc w:val="center"/>
        <w:rPr>
          <w:color w:val="000000"/>
        </w:rPr>
      </w:pPr>
      <w:r w:rsidRPr="001C2EB6">
        <w:rPr>
          <w:b/>
          <w:bCs/>
          <w:i/>
          <w:iCs/>
          <w:color w:val="000000"/>
        </w:rPr>
        <w:t xml:space="preserve">Important Note: </w:t>
      </w:r>
      <w:r w:rsidRPr="001C2EB6">
        <w:rPr>
          <w:color w:val="000000"/>
        </w:rPr>
        <w:t>Changes may occur to the syllabus at the instructor's discretion. When changes are made, students will be notified via email and in-class announcement.</w:t>
      </w:r>
    </w:p>
    <w:p w14:paraId="3D93E7F0" w14:textId="77777777" w:rsidR="000A2D5A" w:rsidRPr="001C2EB6" w:rsidRDefault="000A2D5A" w:rsidP="00EF00FA">
      <w:pPr>
        <w:pStyle w:val="Body1"/>
        <w:rPr>
          <w:rFonts w:asciiTheme="minorHAnsi" w:hAnsiTheme="minorHAnsi"/>
        </w:rPr>
      </w:pPr>
    </w:p>
    <w:p w14:paraId="6E35C6AA" w14:textId="15BAC391" w:rsidR="000A2D5A" w:rsidRPr="001C2EB6" w:rsidRDefault="000A2D5A" w:rsidP="00EF00FA">
      <w:pPr>
        <w:pStyle w:val="Body1"/>
        <w:rPr>
          <w:rFonts w:asciiTheme="minorHAnsi" w:hAnsiTheme="minorHAnsi"/>
          <w:b/>
          <w:u w:val="single"/>
        </w:rPr>
      </w:pPr>
      <w:r w:rsidRPr="001C2EB6">
        <w:rPr>
          <w:rFonts w:asciiTheme="minorHAnsi" w:hAnsiTheme="minorHAnsi"/>
          <w:b/>
          <w:u w:val="single"/>
        </w:rPr>
        <w:t>SESSION 1</w:t>
      </w:r>
      <w:r w:rsidR="00D0650B">
        <w:rPr>
          <w:rFonts w:asciiTheme="minorHAnsi" w:hAnsiTheme="minorHAnsi"/>
          <w:b/>
          <w:u w:val="single"/>
        </w:rPr>
        <w:t>:</w:t>
      </w:r>
    </w:p>
    <w:p w14:paraId="0C6ED838" w14:textId="77777777" w:rsidR="00EF00FA" w:rsidRDefault="00232D27" w:rsidP="00EF00FA">
      <w:pPr>
        <w:rPr>
          <w:rFonts w:cs="Times New Roman"/>
        </w:rPr>
      </w:pPr>
      <w:r w:rsidRPr="001C2EB6">
        <w:rPr>
          <w:rFonts w:cs="Times New Roman"/>
        </w:rPr>
        <w:t xml:space="preserve">Part 1: </w:t>
      </w:r>
      <w:r w:rsidR="000E71BC" w:rsidRPr="001C2EB6">
        <w:rPr>
          <w:rFonts w:cs="Times New Roman"/>
        </w:rPr>
        <w:t xml:space="preserve">Overview of capstone – </w:t>
      </w:r>
      <w:r w:rsidR="000E71BC" w:rsidRPr="001C2EB6">
        <w:rPr>
          <w:rFonts w:cs="Times New Roman"/>
          <w:highlight w:val="cyan"/>
        </w:rPr>
        <w:t>Sema Barlas</w:t>
      </w:r>
    </w:p>
    <w:p w14:paraId="489C38E6" w14:textId="13699046" w:rsidR="00232D27" w:rsidRPr="001C2EB6" w:rsidRDefault="00232D27" w:rsidP="00EF00FA">
      <w:pPr>
        <w:rPr>
          <w:rFonts w:cs="Times New Roman"/>
        </w:rPr>
      </w:pPr>
      <w:r w:rsidRPr="001C2EB6">
        <w:rPr>
          <w:rFonts w:cs="Times New Roman"/>
        </w:rPr>
        <w:t>Introduction to the course</w:t>
      </w:r>
      <w:r w:rsidR="000E71BC" w:rsidRPr="001C2EB6">
        <w:rPr>
          <w:rFonts w:cs="Times New Roman"/>
        </w:rPr>
        <w:t xml:space="preserve"> </w:t>
      </w:r>
      <w:r w:rsidR="000E71BC" w:rsidRPr="001C2EB6">
        <w:rPr>
          <w:rFonts w:cs="Times New Roman"/>
          <w:highlight w:val="yellow"/>
        </w:rPr>
        <w:t xml:space="preserve">- </w:t>
      </w:r>
      <w:r w:rsidR="00F35219" w:rsidRPr="001C2EB6">
        <w:rPr>
          <w:rFonts w:cs="Times New Roman"/>
          <w:highlight w:val="yellow"/>
        </w:rPr>
        <w:t>Anil Chaturvedi</w:t>
      </w:r>
    </w:p>
    <w:p w14:paraId="5A291FD7" w14:textId="6C96E8BC" w:rsidR="000E71BC" w:rsidRPr="001C2EB6" w:rsidRDefault="00232D27" w:rsidP="00EF00FA">
      <w:pPr>
        <w:rPr>
          <w:rFonts w:cs="Times New Roman"/>
        </w:rPr>
      </w:pPr>
      <w:r w:rsidRPr="001C2EB6">
        <w:rPr>
          <w:rFonts w:cs="Times New Roman"/>
        </w:rPr>
        <w:t>Part 2:</w:t>
      </w:r>
      <w:r w:rsidR="008B1411" w:rsidRPr="001C2EB6">
        <w:rPr>
          <w:rFonts w:cs="Times New Roman"/>
        </w:rPr>
        <w:t xml:space="preserve"> P</w:t>
      </w:r>
      <w:r w:rsidRPr="001C2EB6">
        <w:rPr>
          <w:rFonts w:cs="Times New Roman"/>
        </w:rPr>
        <w:t>roblem statement</w:t>
      </w:r>
      <w:r w:rsidR="00614584" w:rsidRPr="001C2EB6">
        <w:rPr>
          <w:rFonts w:cs="Times New Roman"/>
        </w:rPr>
        <w:t xml:space="preserve"> </w:t>
      </w:r>
      <w:r w:rsidR="00351FA9" w:rsidRPr="001C2EB6">
        <w:rPr>
          <w:rFonts w:cs="Times New Roman"/>
        </w:rPr>
        <w:t xml:space="preserve">– </w:t>
      </w:r>
      <w:r w:rsidR="00351FA9" w:rsidRPr="001C2EB6">
        <w:rPr>
          <w:rFonts w:cs="Times New Roman"/>
          <w:highlight w:val="yellow"/>
        </w:rPr>
        <w:t>Anil Chaturvedi</w:t>
      </w:r>
    </w:p>
    <w:p w14:paraId="3208200D" w14:textId="679ADAA1" w:rsidR="00232D27" w:rsidRPr="001C2EB6" w:rsidRDefault="000E71BC" w:rsidP="00EF00FA">
      <w:pPr>
        <w:rPr>
          <w:rFonts w:cs="Times New Roman"/>
        </w:rPr>
      </w:pPr>
      <w:r w:rsidRPr="001C2EB6">
        <w:rPr>
          <w:rFonts w:cs="Times New Roman"/>
        </w:rPr>
        <w:t xml:space="preserve">Research Purpose – </w:t>
      </w:r>
      <w:r w:rsidRPr="001C2EB6">
        <w:rPr>
          <w:rFonts w:cs="Times New Roman"/>
          <w:highlight w:val="cyan"/>
        </w:rPr>
        <w:t>Sema Barlas</w:t>
      </w:r>
      <w:r w:rsidRPr="001C2EB6">
        <w:rPr>
          <w:rFonts w:cs="Times New Roman"/>
        </w:rPr>
        <w:t xml:space="preserve"> </w:t>
      </w:r>
    </w:p>
    <w:p w14:paraId="53F5DBD1" w14:textId="2901946D" w:rsidR="00232D27" w:rsidRDefault="00232D27" w:rsidP="00EF00FA">
      <w:pPr>
        <w:rPr>
          <w:rFonts w:eastAsia="Times New Roman" w:cs="Times New Roman"/>
        </w:rPr>
      </w:pPr>
      <w:r w:rsidRPr="001C2EB6">
        <w:rPr>
          <w:rFonts w:cs="Times New Roman"/>
        </w:rPr>
        <w:t xml:space="preserve">Readings: </w:t>
      </w:r>
      <w:r w:rsidR="00347BB4" w:rsidRPr="001C2EB6">
        <w:rPr>
          <w:rFonts w:cs="Times New Roman"/>
        </w:rPr>
        <w:t xml:space="preserve">Sreejesh </w:t>
      </w:r>
      <w:r w:rsidR="00366AEE" w:rsidRPr="001C2EB6">
        <w:rPr>
          <w:rFonts w:cs="Times New Roman"/>
        </w:rPr>
        <w:t xml:space="preserve">Chapters </w:t>
      </w:r>
      <w:r w:rsidR="00F22F6D" w:rsidRPr="001C2EB6">
        <w:rPr>
          <w:rFonts w:cs="Times New Roman"/>
        </w:rPr>
        <w:t>1-</w:t>
      </w:r>
      <w:r w:rsidR="00347BB4" w:rsidRPr="001C2EB6">
        <w:rPr>
          <w:rFonts w:cs="Times New Roman"/>
        </w:rPr>
        <w:t xml:space="preserve"> 2</w:t>
      </w:r>
      <w:r w:rsidR="00E013F4" w:rsidRPr="001C2EB6">
        <w:rPr>
          <w:rFonts w:cs="Times New Roman"/>
        </w:rPr>
        <w:t>.</w:t>
      </w:r>
      <w:r w:rsidR="009E63DF" w:rsidRPr="001C2EB6">
        <w:rPr>
          <w:rFonts w:cs="Times New Roman"/>
        </w:rPr>
        <w:t xml:space="preserve"> Bollen e</w:t>
      </w:r>
      <w:r w:rsidR="00366AEE" w:rsidRPr="001C2EB6">
        <w:rPr>
          <w:rFonts w:cs="Times New Roman"/>
        </w:rPr>
        <w:t xml:space="preserve">t al. - </w:t>
      </w:r>
      <w:r w:rsidR="00366AEE" w:rsidRPr="001C2EB6">
        <w:rPr>
          <w:rFonts w:eastAsia="Times New Roman" w:cs="Times New Roman"/>
        </w:rPr>
        <w:t>Twitter mood predicts the stock market.</w:t>
      </w:r>
    </w:p>
    <w:p w14:paraId="469788DE" w14:textId="77777777" w:rsidR="0024299D" w:rsidRPr="001C2EB6" w:rsidRDefault="0024299D" w:rsidP="00EF00FA">
      <w:pPr>
        <w:rPr>
          <w:rFonts w:eastAsia="Times New Roman" w:cs="Times New Roman"/>
        </w:rPr>
      </w:pPr>
    </w:p>
    <w:p w14:paraId="45A022F9" w14:textId="79746B28" w:rsidR="00373BC3" w:rsidRPr="00D0650B" w:rsidRDefault="00373BC3" w:rsidP="00EF00FA">
      <w:pPr>
        <w:pStyle w:val="Body1"/>
        <w:rPr>
          <w:rFonts w:asciiTheme="minorHAnsi" w:hAnsiTheme="minorHAnsi"/>
          <w:b/>
          <w:u w:val="single"/>
        </w:rPr>
      </w:pPr>
      <w:r w:rsidRPr="001C2EB6">
        <w:rPr>
          <w:rFonts w:asciiTheme="minorHAnsi" w:hAnsiTheme="minorHAnsi"/>
          <w:b/>
          <w:u w:val="single"/>
        </w:rPr>
        <w:t>SESSION 2</w:t>
      </w:r>
      <w:r w:rsidR="00347BB4" w:rsidRPr="001C2EB6">
        <w:rPr>
          <w:rFonts w:asciiTheme="minorHAnsi" w:hAnsiTheme="minorHAnsi"/>
          <w:b/>
          <w:u w:val="single"/>
        </w:rPr>
        <w:t xml:space="preserve">: </w:t>
      </w:r>
    </w:p>
    <w:p w14:paraId="3643EF0D" w14:textId="6B961CF7" w:rsidR="00FF3B4B" w:rsidRPr="001C2EB6" w:rsidRDefault="00614584" w:rsidP="00EF00FA">
      <w:pPr>
        <w:rPr>
          <w:rFonts w:cs="Times New Roman"/>
        </w:rPr>
      </w:pPr>
      <w:r w:rsidRPr="001C2EB6">
        <w:rPr>
          <w:rFonts w:cs="Times New Roman"/>
        </w:rPr>
        <w:t xml:space="preserve">Part 1: </w:t>
      </w:r>
      <w:r w:rsidR="001934A1">
        <w:rPr>
          <w:rFonts w:cs="Times New Roman"/>
        </w:rPr>
        <w:t xml:space="preserve">Business Problem Statement: </w:t>
      </w:r>
      <w:r w:rsidR="00AC34B5" w:rsidRPr="001C2EB6">
        <w:rPr>
          <w:rFonts w:cs="Times New Roman"/>
          <w:highlight w:val="yellow"/>
        </w:rPr>
        <w:t>Anil Chaturvedi</w:t>
      </w:r>
    </w:p>
    <w:p w14:paraId="03ED956C" w14:textId="1252D1D7" w:rsidR="002550AA" w:rsidRPr="001C2EB6" w:rsidRDefault="002550AA" w:rsidP="00EF00FA">
      <w:pPr>
        <w:rPr>
          <w:rFonts w:cs="Times New Roman"/>
        </w:rPr>
      </w:pPr>
      <w:r w:rsidRPr="001C2EB6">
        <w:rPr>
          <w:rFonts w:cs="Times New Roman"/>
        </w:rPr>
        <w:t>Part 2:</w:t>
      </w:r>
      <w:r w:rsidRPr="001C2EB6">
        <w:rPr>
          <w:rFonts w:cs="Times New Roman"/>
        </w:rPr>
        <w:tab/>
      </w:r>
      <w:r w:rsidR="005A678D" w:rsidRPr="001C2EB6">
        <w:rPr>
          <w:rFonts w:cs="Times New Roman"/>
        </w:rPr>
        <w:t>Setting the g</w:t>
      </w:r>
      <w:r w:rsidR="00614584" w:rsidRPr="001C2EB6">
        <w:rPr>
          <w:rFonts w:cs="Times New Roman"/>
        </w:rPr>
        <w:t>eneral research methodology</w:t>
      </w:r>
      <w:r w:rsidR="00366AEE" w:rsidRPr="001C2EB6">
        <w:rPr>
          <w:rFonts w:cs="Times New Roman"/>
        </w:rPr>
        <w:t xml:space="preserve"> </w:t>
      </w:r>
      <w:r w:rsidR="00366AEE" w:rsidRPr="001C2EB6">
        <w:rPr>
          <w:rFonts w:cs="Times New Roman"/>
          <w:highlight w:val="cyan"/>
        </w:rPr>
        <w:t>- Sema Barlas.</w:t>
      </w:r>
    </w:p>
    <w:p w14:paraId="312CAFC9" w14:textId="11CB4511" w:rsidR="002550AA" w:rsidRPr="001C2EB6" w:rsidRDefault="002550AA" w:rsidP="00EF00FA">
      <w:pPr>
        <w:rPr>
          <w:rFonts w:cs="Times New Roman"/>
        </w:rPr>
      </w:pPr>
      <w:r w:rsidRPr="001C2EB6">
        <w:rPr>
          <w:rFonts w:cs="Times New Roman"/>
        </w:rPr>
        <w:t xml:space="preserve">Discussion of the problem statement and research purpose: </w:t>
      </w:r>
      <w:r w:rsidRPr="00414840">
        <w:rPr>
          <w:rFonts w:cs="Times New Roman"/>
        </w:rPr>
        <w:t>TeleHug</w:t>
      </w:r>
      <w:r w:rsidR="001934A1" w:rsidRPr="00414840">
        <w:rPr>
          <w:rFonts w:cs="Times New Roman"/>
        </w:rPr>
        <w:t xml:space="preserve"> Case Study</w:t>
      </w:r>
      <w:r w:rsidR="001934A1">
        <w:rPr>
          <w:rFonts w:cs="Times New Roman"/>
          <w:highlight w:val="yellow"/>
        </w:rPr>
        <w:t xml:space="preserve">: </w:t>
      </w:r>
      <w:r w:rsidRPr="001C2EB6">
        <w:rPr>
          <w:rFonts w:cs="Times New Roman"/>
          <w:highlight w:val="yellow"/>
        </w:rPr>
        <w:t>Anil Chaturvedi</w:t>
      </w:r>
    </w:p>
    <w:p w14:paraId="627FEC2A" w14:textId="02E15DA3" w:rsidR="001C2EB6" w:rsidRDefault="00232D27" w:rsidP="00EF00FA">
      <w:pPr>
        <w:pStyle w:val="Body1"/>
        <w:rPr>
          <w:rFonts w:asciiTheme="minorHAnsi" w:hAnsiTheme="minorHAnsi"/>
          <w:szCs w:val="24"/>
        </w:rPr>
      </w:pPr>
      <w:r w:rsidRPr="001C2EB6">
        <w:rPr>
          <w:rFonts w:asciiTheme="minorHAnsi" w:hAnsiTheme="minorHAnsi"/>
          <w:szCs w:val="24"/>
        </w:rPr>
        <w:t xml:space="preserve">Reading: </w:t>
      </w:r>
      <w:r w:rsidR="00A80C6E" w:rsidRPr="001C2EB6">
        <w:rPr>
          <w:rFonts w:asciiTheme="minorHAnsi" w:hAnsiTheme="minorHAnsi"/>
          <w:szCs w:val="24"/>
        </w:rPr>
        <w:t>Provost, Chapter 2.</w:t>
      </w:r>
      <w:r w:rsidR="00CF51AD" w:rsidRPr="001C2EB6">
        <w:rPr>
          <w:rFonts w:asciiTheme="minorHAnsi" w:hAnsiTheme="minorHAnsi"/>
          <w:szCs w:val="24"/>
        </w:rPr>
        <w:t xml:space="preserve"> </w:t>
      </w:r>
      <w:r w:rsidR="00347BB4" w:rsidRPr="001C2EB6">
        <w:rPr>
          <w:rFonts w:asciiTheme="minorHAnsi" w:hAnsiTheme="minorHAnsi"/>
          <w:szCs w:val="24"/>
        </w:rPr>
        <w:t>Sreejesh</w:t>
      </w:r>
      <w:r w:rsidR="001E4FB6" w:rsidRPr="001C2EB6">
        <w:rPr>
          <w:rFonts w:asciiTheme="minorHAnsi" w:hAnsiTheme="minorHAnsi"/>
          <w:szCs w:val="24"/>
        </w:rPr>
        <w:t xml:space="preserve">, Chapter </w:t>
      </w:r>
      <w:r w:rsidR="00347BB4" w:rsidRPr="001C2EB6">
        <w:rPr>
          <w:rFonts w:asciiTheme="minorHAnsi" w:hAnsiTheme="minorHAnsi"/>
          <w:szCs w:val="24"/>
        </w:rPr>
        <w:t>3</w:t>
      </w:r>
      <w:r w:rsidR="001E4FB6" w:rsidRPr="001C2EB6">
        <w:rPr>
          <w:rFonts w:asciiTheme="minorHAnsi" w:hAnsiTheme="minorHAnsi"/>
          <w:szCs w:val="24"/>
        </w:rPr>
        <w:t>.</w:t>
      </w:r>
    </w:p>
    <w:p w14:paraId="6093F9BF" w14:textId="77777777" w:rsidR="001C2EB6" w:rsidRPr="001C2EB6" w:rsidRDefault="001C2EB6" w:rsidP="00EF00FA">
      <w:pPr>
        <w:pStyle w:val="Body1"/>
        <w:rPr>
          <w:rFonts w:asciiTheme="minorHAnsi" w:hAnsiTheme="minorHAnsi"/>
          <w:b/>
          <w:u w:val="single"/>
        </w:rPr>
      </w:pPr>
    </w:p>
    <w:p w14:paraId="49BE45C5" w14:textId="17C91F96" w:rsidR="00D3497A" w:rsidRPr="00D0650B" w:rsidRDefault="00D3497A" w:rsidP="00EF00FA">
      <w:pPr>
        <w:pStyle w:val="Body1"/>
        <w:rPr>
          <w:rFonts w:asciiTheme="minorHAnsi" w:hAnsiTheme="minorHAnsi"/>
          <w:b/>
          <w:u w:val="single"/>
        </w:rPr>
      </w:pPr>
      <w:r w:rsidRPr="001C2EB6">
        <w:rPr>
          <w:rFonts w:asciiTheme="minorHAnsi" w:hAnsiTheme="minorHAnsi"/>
          <w:b/>
          <w:u w:val="single"/>
        </w:rPr>
        <w:t>SESSION 3</w:t>
      </w:r>
      <w:r w:rsidR="00347BB4" w:rsidRPr="001C2EB6">
        <w:rPr>
          <w:rFonts w:asciiTheme="minorHAnsi" w:hAnsiTheme="minorHAnsi"/>
          <w:b/>
          <w:u w:val="single"/>
        </w:rPr>
        <w:t xml:space="preserve">: </w:t>
      </w:r>
    </w:p>
    <w:p w14:paraId="470460D4" w14:textId="65921968" w:rsidR="00614584" w:rsidRPr="001C2EB6" w:rsidRDefault="000E71BC" w:rsidP="00EF00FA">
      <w:pPr>
        <w:rPr>
          <w:rFonts w:cs="Times New Roman"/>
        </w:rPr>
      </w:pPr>
      <w:r w:rsidRPr="001C2EB6">
        <w:rPr>
          <w:rFonts w:cs="Times New Roman"/>
        </w:rPr>
        <w:t xml:space="preserve">Part </w:t>
      </w:r>
      <w:r w:rsidR="00356DEE" w:rsidRPr="001C2EB6">
        <w:rPr>
          <w:rFonts w:cs="Times New Roman"/>
        </w:rPr>
        <w:t>1</w:t>
      </w:r>
      <w:r w:rsidRPr="001C2EB6">
        <w:rPr>
          <w:rFonts w:cs="Times New Roman"/>
        </w:rPr>
        <w:t xml:space="preserve">: </w:t>
      </w:r>
      <w:r w:rsidR="00D0650B">
        <w:rPr>
          <w:rFonts w:cs="Times New Roman"/>
        </w:rPr>
        <w:t>Fo</w:t>
      </w:r>
      <w:r w:rsidR="00614584" w:rsidRPr="001C2EB6">
        <w:rPr>
          <w:rFonts w:cs="Times New Roman"/>
        </w:rPr>
        <w:t>rmulation of the research question.</w:t>
      </w:r>
      <w:r w:rsidR="00C47E08" w:rsidRPr="001C2EB6">
        <w:rPr>
          <w:rFonts w:cs="Times New Roman"/>
        </w:rPr>
        <w:t xml:space="preserve"> Research Hypotheses</w:t>
      </w:r>
      <w:r w:rsidR="00366AEE" w:rsidRPr="001C2EB6">
        <w:rPr>
          <w:rFonts w:cs="Times New Roman"/>
        </w:rPr>
        <w:t xml:space="preserve"> – </w:t>
      </w:r>
      <w:r w:rsidR="00F35219" w:rsidRPr="001C2EB6">
        <w:rPr>
          <w:rFonts w:cs="Times New Roman"/>
          <w:highlight w:val="yellow"/>
        </w:rPr>
        <w:t>Anil Chaturvedi</w:t>
      </w:r>
    </w:p>
    <w:p w14:paraId="6C8AA6DA" w14:textId="31425BBE" w:rsidR="00D3497A" w:rsidRPr="001C2EB6" w:rsidRDefault="00366AEE" w:rsidP="00EF00FA">
      <w:pPr>
        <w:rPr>
          <w:rFonts w:cs="Times New Roman"/>
        </w:rPr>
      </w:pPr>
      <w:r w:rsidRPr="001C2EB6">
        <w:rPr>
          <w:rFonts w:cs="Times New Roman"/>
        </w:rPr>
        <w:t xml:space="preserve">Literature review – </w:t>
      </w:r>
      <w:r w:rsidRPr="001C2EB6">
        <w:rPr>
          <w:rFonts w:cs="Times New Roman"/>
          <w:highlight w:val="cyan"/>
        </w:rPr>
        <w:t>Sema Barlas.</w:t>
      </w:r>
      <w:r w:rsidR="00B95D42" w:rsidRPr="001C2EB6">
        <w:rPr>
          <w:rFonts w:cs="Times New Roman"/>
        </w:rPr>
        <w:tab/>
      </w:r>
    </w:p>
    <w:p w14:paraId="1347240E" w14:textId="2B6E63E8" w:rsidR="00356DEE" w:rsidRPr="001C2EB6" w:rsidRDefault="00356DEE" w:rsidP="00EF00FA">
      <w:pPr>
        <w:rPr>
          <w:rFonts w:cs="Times New Roman"/>
        </w:rPr>
      </w:pPr>
      <w:r w:rsidRPr="00414840">
        <w:rPr>
          <w:rFonts w:cs="Times New Roman"/>
        </w:rPr>
        <w:t>Part 2</w:t>
      </w:r>
      <w:r w:rsidR="00B95D42" w:rsidRPr="00414840">
        <w:rPr>
          <w:rFonts w:cs="Times New Roman"/>
        </w:rPr>
        <w:t>:</w:t>
      </w:r>
      <w:r w:rsidR="00B95D42" w:rsidRPr="00414840">
        <w:rPr>
          <w:rFonts w:cs="Times New Roman"/>
        </w:rPr>
        <w:tab/>
      </w:r>
      <w:r w:rsidR="00B25768" w:rsidRPr="00414840">
        <w:rPr>
          <w:rFonts w:cs="Times New Roman"/>
        </w:rPr>
        <w:t>Selection of Research Methodology</w:t>
      </w:r>
      <w:r w:rsidR="009169E2" w:rsidRPr="00414840">
        <w:rPr>
          <w:rFonts w:cs="Times New Roman"/>
        </w:rPr>
        <w:t xml:space="preserve">: </w:t>
      </w:r>
      <w:r w:rsidRPr="001C2EB6">
        <w:rPr>
          <w:rFonts w:cs="Times New Roman"/>
          <w:highlight w:val="yellow"/>
        </w:rPr>
        <w:t>Anil Chaturvedi</w:t>
      </w:r>
    </w:p>
    <w:p w14:paraId="768A433C" w14:textId="6EC502F3" w:rsidR="00B95D42" w:rsidRPr="001C2EB6" w:rsidRDefault="00B95D42" w:rsidP="00EF00FA">
      <w:pPr>
        <w:rPr>
          <w:rFonts w:cs="Times New Roman"/>
        </w:rPr>
      </w:pPr>
      <w:r w:rsidRPr="001C2EB6">
        <w:rPr>
          <w:rFonts w:cs="Times New Roman"/>
        </w:rPr>
        <w:tab/>
      </w:r>
      <w:r w:rsidRPr="00414840">
        <w:rPr>
          <w:rFonts w:cs="Times New Roman"/>
        </w:rPr>
        <w:t xml:space="preserve">TeleHug: Case Study: </w:t>
      </w:r>
      <w:r w:rsidRPr="001C2EB6">
        <w:rPr>
          <w:rFonts w:cs="Times New Roman"/>
          <w:highlight w:val="yellow"/>
        </w:rPr>
        <w:t>Anil Chaturvedi</w:t>
      </w:r>
    </w:p>
    <w:p w14:paraId="62C372FD" w14:textId="404CAED3" w:rsidR="0024299D" w:rsidRPr="001C2EB6" w:rsidRDefault="00D3497A" w:rsidP="00EF00FA">
      <w:pPr>
        <w:pStyle w:val="Body1"/>
        <w:rPr>
          <w:rFonts w:asciiTheme="minorHAnsi" w:hAnsiTheme="minorHAnsi"/>
          <w:szCs w:val="24"/>
        </w:rPr>
      </w:pPr>
      <w:r w:rsidRPr="001C2EB6">
        <w:rPr>
          <w:rFonts w:asciiTheme="minorHAnsi" w:hAnsiTheme="minorHAnsi"/>
          <w:szCs w:val="24"/>
        </w:rPr>
        <w:t>Read</w:t>
      </w:r>
      <w:r w:rsidR="00614584" w:rsidRPr="001C2EB6">
        <w:rPr>
          <w:rFonts w:asciiTheme="minorHAnsi" w:hAnsiTheme="minorHAnsi"/>
          <w:szCs w:val="24"/>
        </w:rPr>
        <w:t xml:space="preserve">ing: </w:t>
      </w:r>
      <w:r w:rsidR="00366AEE" w:rsidRPr="001C2EB6">
        <w:rPr>
          <w:rFonts w:asciiTheme="minorHAnsi" w:hAnsiTheme="minorHAnsi"/>
        </w:rPr>
        <w:t xml:space="preserve">Sreejesh, Chapter 12. </w:t>
      </w:r>
      <w:r w:rsidR="000E71BC" w:rsidRPr="001C2EB6">
        <w:rPr>
          <w:rFonts w:asciiTheme="minorHAnsi" w:hAnsiTheme="minorHAnsi"/>
          <w:szCs w:val="24"/>
        </w:rPr>
        <w:t>Neuman</w:t>
      </w:r>
      <w:r w:rsidR="00E16DD3" w:rsidRPr="001C2EB6">
        <w:rPr>
          <w:rFonts w:asciiTheme="minorHAnsi" w:hAnsiTheme="minorHAnsi"/>
          <w:szCs w:val="24"/>
        </w:rPr>
        <w:t>, Chapter 5</w:t>
      </w:r>
    </w:p>
    <w:p w14:paraId="7716DEFB" w14:textId="77777777" w:rsidR="00D3497A" w:rsidRPr="001C2EB6" w:rsidRDefault="00D3497A" w:rsidP="00EF00FA">
      <w:pPr>
        <w:pStyle w:val="Body1"/>
        <w:rPr>
          <w:rFonts w:asciiTheme="minorHAnsi" w:hAnsiTheme="minorHAnsi"/>
        </w:rPr>
      </w:pPr>
    </w:p>
    <w:p w14:paraId="43753FCA" w14:textId="04DA635A" w:rsidR="00D3497A" w:rsidRPr="001C2EB6" w:rsidRDefault="00D3497A" w:rsidP="00EF00FA">
      <w:pPr>
        <w:pStyle w:val="Body1"/>
        <w:rPr>
          <w:rFonts w:asciiTheme="minorHAnsi" w:hAnsiTheme="minorHAnsi"/>
          <w:b/>
          <w:u w:val="single"/>
        </w:rPr>
      </w:pPr>
      <w:r w:rsidRPr="001C2EB6">
        <w:rPr>
          <w:rFonts w:asciiTheme="minorHAnsi" w:hAnsiTheme="minorHAnsi"/>
          <w:b/>
          <w:u w:val="single"/>
        </w:rPr>
        <w:t>SESSION 4</w:t>
      </w:r>
      <w:r w:rsidR="00B14543">
        <w:rPr>
          <w:rFonts w:asciiTheme="minorHAnsi" w:hAnsiTheme="minorHAnsi"/>
          <w:b/>
          <w:u w:val="single"/>
        </w:rPr>
        <w:t>:</w:t>
      </w:r>
    </w:p>
    <w:p w14:paraId="5E4E7DA5" w14:textId="2D608954" w:rsidR="003F14C8" w:rsidRPr="001C2EB6" w:rsidRDefault="0052403C" w:rsidP="00EF00FA">
      <w:pPr>
        <w:rPr>
          <w:rFonts w:cs="Times New Roman"/>
        </w:rPr>
      </w:pPr>
      <w:r w:rsidRPr="001C2EB6">
        <w:rPr>
          <w:rFonts w:eastAsia="Arial Unicode MS" w:cs="Times New Roman"/>
          <w:color w:val="000000"/>
        </w:rPr>
        <w:t>Part 1:</w:t>
      </w:r>
      <w:r w:rsidRPr="001C2EB6">
        <w:rPr>
          <w:rFonts w:eastAsia="Arial Unicode MS" w:cs="Times New Roman"/>
          <w:color w:val="000000"/>
        </w:rPr>
        <w:tab/>
      </w:r>
      <w:r w:rsidR="003F14C8" w:rsidRPr="001C2EB6">
        <w:rPr>
          <w:rFonts w:eastAsia="Arial Unicode MS" w:cs="Times New Roman"/>
          <w:color w:val="000000"/>
        </w:rPr>
        <w:t>Assessing data requirements</w:t>
      </w:r>
      <w:r w:rsidR="003F14C8" w:rsidRPr="001C2EB6">
        <w:rPr>
          <w:rFonts w:eastAsia="Arial Unicode MS" w:cs="Times New Roman"/>
          <w:b/>
          <w:color w:val="000000"/>
        </w:rPr>
        <w:t>, i</w:t>
      </w:r>
      <w:r w:rsidR="003F14C8" w:rsidRPr="001C2EB6">
        <w:rPr>
          <w:rFonts w:cs="Times New Roman"/>
        </w:rPr>
        <w:t xml:space="preserve">dentification and definition </w:t>
      </w:r>
      <w:r w:rsidR="00E16DD3" w:rsidRPr="001C2EB6">
        <w:rPr>
          <w:rFonts w:cs="Times New Roman"/>
        </w:rPr>
        <w:t xml:space="preserve">of variables – </w:t>
      </w:r>
      <w:r w:rsidR="00F35219" w:rsidRPr="001C2EB6">
        <w:rPr>
          <w:rFonts w:cs="Times New Roman"/>
          <w:highlight w:val="yellow"/>
        </w:rPr>
        <w:t>Anil Chaturvedi</w:t>
      </w:r>
    </w:p>
    <w:p w14:paraId="29B8B34F" w14:textId="7BD1741D" w:rsidR="00D3497A" w:rsidRPr="001C2EB6" w:rsidRDefault="0052403C" w:rsidP="00EF00FA">
      <w:pPr>
        <w:rPr>
          <w:rFonts w:cs="Times New Roman"/>
        </w:rPr>
      </w:pPr>
      <w:r w:rsidRPr="001C2EB6">
        <w:rPr>
          <w:rFonts w:cs="Times New Roman"/>
        </w:rPr>
        <w:t>Part 2:</w:t>
      </w:r>
      <w:r w:rsidRPr="001C2EB6">
        <w:rPr>
          <w:rFonts w:cs="Times New Roman"/>
        </w:rPr>
        <w:tab/>
      </w:r>
      <w:r w:rsidR="003F14C8" w:rsidRPr="001C2EB6">
        <w:rPr>
          <w:rFonts w:cs="Times New Roman"/>
        </w:rPr>
        <w:t>Development of metrics, scaling, reliability, validity</w:t>
      </w:r>
      <w:r w:rsidR="00E16DD3" w:rsidRPr="001C2EB6">
        <w:rPr>
          <w:rFonts w:cs="Times New Roman"/>
        </w:rPr>
        <w:t xml:space="preserve"> – </w:t>
      </w:r>
      <w:r w:rsidR="00F35219" w:rsidRPr="001C2EB6">
        <w:rPr>
          <w:rFonts w:cs="Times New Roman"/>
          <w:highlight w:val="yellow"/>
        </w:rPr>
        <w:t>Anil Chaturvedi</w:t>
      </w:r>
    </w:p>
    <w:p w14:paraId="550EFFF6" w14:textId="3B7E53D7" w:rsidR="004B7A2C" w:rsidRPr="001C2EB6" w:rsidRDefault="004B7A2C" w:rsidP="00EF00FA">
      <w:pPr>
        <w:rPr>
          <w:rFonts w:cs="Times New Roman"/>
        </w:rPr>
      </w:pPr>
      <w:r w:rsidRPr="00414840">
        <w:rPr>
          <w:rFonts w:cs="Times New Roman"/>
        </w:rPr>
        <w:t xml:space="preserve">TeleHug: Case Study: </w:t>
      </w:r>
      <w:r w:rsidRPr="001C2EB6">
        <w:rPr>
          <w:rFonts w:cs="Times New Roman"/>
          <w:highlight w:val="yellow"/>
        </w:rPr>
        <w:t>Anil Chaturvedi</w:t>
      </w:r>
    </w:p>
    <w:p w14:paraId="1F5048AF" w14:textId="0350EBDF" w:rsidR="00084ECC" w:rsidRPr="001C2EB6" w:rsidRDefault="003F14C8" w:rsidP="00EF00FA">
      <w:pPr>
        <w:pStyle w:val="Body1"/>
        <w:rPr>
          <w:rFonts w:asciiTheme="minorHAnsi" w:hAnsiTheme="minorHAnsi"/>
          <w:szCs w:val="24"/>
        </w:rPr>
      </w:pPr>
      <w:r w:rsidRPr="001C2EB6">
        <w:rPr>
          <w:rFonts w:asciiTheme="minorHAnsi" w:hAnsiTheme="minorHAnsi"/>
          <w:szCs w:val="24"/>
        </w:rPr>
        <w:t>Reading:</w:t>
      </w:r>
      <w:r w:rsidR="001E4FB6" w:rsidRPr="001C2EB6">
        <w:rPr>
          <w:rFonts w:asciiTheme="minorHAnsi" w:hAnsiTheme="minorHAnsi"/>
          <w:szCs w:val="24"/>
        </w:rPr>
        <w:t xml:space="preserve"> </w:t>
      </w:r>
      <w:r w:rsidR="00347BB4" w:rsidRPr="001C2EB6">
        <w:rPr>
          <w:rFonts w:asciiTheme="minorHAnsi" w:hAnsiTheme="minorHAnsi"/>
          <w:szCs w:val="24"/>
        </w:rPr>
        <w:t>Sreejesh</w:t>
      </w:r>
      <w:r w:rsidR="001A7379" w:rsidRPr="001C2EB6">
        <w:rPr>
          <w:rFonts w:asciiTheme="minorHAnsi" w:hAnsiTheme="minorHAnsi"/>
          <w:szCs w:val="24"/>
        </w:rPr>
        <w:t>, Chapter 4-5</w:t>
      </w:r>
      <w:r w:rsidR="00E16DD3" w:rsidRPr="001C2EB6">
        <w:rPr>
          <w:rFonts w:asciiTheme="minorHAnsi" w:hAnsiTheme="minorHAnsi"/>
          <w:szCs w:val="24"/>
        </w:rPr>
        <w:t>. Peter, P.J.</w:t>
      </w:r>
      <w:r w:rsidR="00AC57A7">
        <w:rPr>
          <w:rFonts w:asciiTheme="minorHAnsi" w:hAnsiTheme="minorHAnsi"/>
          <w:szCs w:val="24"/>
        </w:rPr>
        <w:t xml:space="preserve"> </w:t>
      </w:r>
      <w:r w:rsidR="00E16DD3" w:rsidRPr="001C2EB6">
        <w:rPr>
          <w:rFonts w:asciiTheme="minorHAnsi" w:hAnsiTheme="minorHAnsi"/>
          <w:szCs w:val="24"/>
        </w:rPr>
        <w:t xml:space="preserve">- </w:t>
      </w:r>
      <w:r w:rsidR="00084ECC" w:rsidRPr="001C2EB6">
        <w:rPr>
          <w:rFonts w:asciiTheme="minorHAnsi" w:hAnsiTheme="minorHAnsi"/>
          <w:szCs w:val="24"/>
        </w:rPr>
        <w:t xml:space="preserve">Construct Validity: A Review of Basic Issues </w:t>
      </w:r>
      <w:r w:rsidR="00E16DD3" w:rsidRPr="001C2EB6">
        <w:rPr>
          <w:rFonts w:asciiTheme="minorHAnsi" w:hAnsiTheme="minorHAnsi"/>
          <w:szCs w:val="24"/>
        </w:rPr>
        <w:t xml:space="preserve">and Marketing Practices. </w:t>
      </w:r>
    </w:p>
    <w:p w14:paraId="7F1F4499" w14:textId="77777777" w:rsidR="0024299D" w:rsidRPr="001C2EB6" w:rsidRDefault="0024299D" w:rsidP="00EF00FA">
      <w:pPr>
        <w:pStyle w:val="Body1"/>
        <w:rPr>
          <w:rFonts w:asciiTheme="minorHAnsi" w:hAnsiTheme="minorHAnsi"/>
          <w:szCs w:val="24"/>
        </w:rPr>
      </w:pPr>
    </w:p>
    <w:p w14:paraId="00D0AEF7" w14:textId="2BDC1E7F" w:rsidR="007121B9" w:rsidRPr="001C2EB6" w:rsidRDefault="006A62AE" w:rsidP="00EF00FA">
      <w:pPr>
        <w:pStyle w:val="Body1"/>
        <w:rPr>
          <w:rFonts w:asciiTheme="minorHAnsi" w:hAnsiTheme="minorHAnsi"/>
          <w:b/>
          <w:u w:val="single"/>
        </w:rPr>
      </w:pPr>
      <w:r w:rsidRPr="00414840">
        <w:rPr>
          <w:rFonts w:asciiTheme="minorHAnsi" w:hAnsiTheme="minorHAnsi"/>
          <w:b/>
          <w:u w:val="single"/>
        </w:rPr>
        <w:t xml:space="preserve">SESSION </w:t>
      </w:r>
      <w:r w:rsidR="00C72336" w:rsidRPr="00414840">
        <w:rPr>
          <w:rFonts w:asciiTheme="minorHAnsi" w:hAnsiTheme="minorHAnsi"/>
          <w:b/>
          <w:u w:val="single"/>
        </w:rPr>
        <w:t>5</w:t>
      </w:r>
      <w:r w:rsidR="00B14543">
        <w:rPr>
          <w:rFonts w:asciiTheme="minorHAnsi" w:hAnsiTheme="minorHAnsi"/>
          <w:b/>
          <w:u w:val="single"/>
        </w:rPr>
        <w:t>:</w:t>
      </w:r>
    </w:p>
    <w:p w14:paraId="60D4E6B0" w14:textId="77777777" w:rsidR="007121B9" w:rsidRPr="001C2EB6" w:rsidRDefault="007121B9" w:rsidP="00EF00FA">
      <w:pPr>
        <w:rPr>
          <w:rFonts w:cs="Times New Roman"/>
        </w:rPr>
      </w:pPr>
      <w:r w:rsidRPr="001C2EB6">
        <w:rPr>
          <w:rFonts w:eastAsia="Arial Unicode MS" w:cs="Times New Roman"/>
          <w:color w:val="000000"/>
        </w:rPr>
        <w:t xml:space="preserve">Part 1: </w:t>
      </w:r>
      <w:r w:rsidRPr="001C2EB6">
        <w:rPr>
          <w:rFonts w:cs="Times New Roman"/>
        </w:rPr>
        <w:t xml:space="preserve">Primary data collection techniques. Experimental design </w:t>
      </w:r>
      <w:r w:rsidRPr="001C2EB6">
        <w:rPr>
          <w:rFonts w:cs="Times New Roman"/>
          <w:highlight w:val="cyan"/>
        </w:rPr>
        <w:t>– Sema Barlas.</w:t>
      </w:r>
    </w:p>
    <w:p w14:paraId="62A2C72D" w14:textId="03053770" w:rsidR="007121B9" w:rsidRPr="001C2EB6" w:rsidRDefault="007121B9" w:rsidP="00EF00FA">
      <w:pPr>
        <w:rPr>
          <w:rFonts w:cs="Times New Roman"/>
        </w:rPr>
      </w:pPr>
      <w:r w:rsidRPr="001C2EB6">
        <w:rPr>
          <w:rFonts w:cs="Times New Roman"/>
        </w:rPr>
        <w:t>Part 2:</w:t>
      </w:r>
      <w:r w:rsidR="00AC57A7">
        <w:rPr>
          <w:rFonts w:cs="Times New Roman"/>
        </w:rPr>
        <w:t xml:space="preserve"> </w:t>
      </w:r>
      <w:r w:rsidRPr="001C2EB6">
        <w:rPr>
          <w:rFonts w:cs="Times New Roman"/>
        </w:rPr>
        <w:t xml:space="preserve">Survey design. Sampling. Sample size – </w:t>
      </w:r>
      <w:r w:rsidRPr="001C2EB6">
        <w:rPr>
          <w:rFonts w:cs="Times New Roman"/>
          <w:highlight w:val="cyan"/>
        </w:rPr>
        <w:t>Sema Barlas.</w:t>
      </w:r>
    </w:p>
    <w:p w14:paraId="7376C566" w14:textId="7C0B989D" w:rsidR="004B7A2C" w:rsidRPr="001C2EB6" w:rsidRDefault="004B7A2C" w:rsidP="00EF00FA">
      <w:pPr>
        <w:rPr>
          <w:rFonts w:cs="Times New Roman"/>
        </w:rPr>
      </w:pPr>
      <w:r w:rsidRPr="00414840">
        <w:rPr>
          <w:rFonts w:cs="Times New Roman"/>
        </w:rPr>
        <w:t>TeleHug: Case Study</w:t>
      </w:r>
      <w:r w:rsidR="00414840" w:rsidRPr="00414840">
        <w:rPr>
          <w:rFonts w:cs="Times New Roman"/>
        </w:rPr>
        <w:t xml:space="preserve"> Sample Size and Experimental Design</w:t>
      </w:r>
      <w:r w:rsidRPr="001C2EB6">
        <w:rPr>
          <w:rFonts w:cs="Times New Roman"/>
          <w:highlight w:val="yellow"/>
        </w:rPr>
        <w:t>: Anil Chaturvedi</w:t>
      </w:r>
    </w:p>
    <w:p w14:paraId="19BFFB77" w14:textId="50B58E24" w:rsidR="007121B9" w:rsidRDefault="007121B9" w:rsidP="00EF00FA">
      <w:pPr>
        <w:pStyle w:val="Body1"/>
        <w:rPr>
          <w:rFonts w:asciiTheme="minorHAnsi" w:hAnsiTheme="minorHAnsi"/>
          <w:szCs w:val="24"/>
        </w:rPr>
      </w:pPr>
      <w:r w:rsidRPr="001C2EB6">
        <w:rPr>
          <w:rFonts w:asciiTheme="minorHAnsi" w:hAnsiTheme="minorHAnsi"/>
          <w:szCs w:val="24"/>
        </w:rPr>
        <w:t>Reading: 7. Neuman, Chapter 9. Gideon chapt</w:t>
      </w:r>
      <w:r w:rsidR="0024299D">
        <w:rPr>
          <w:rFonts w:asciiTheme="minorHAnsi" w:hAnsiTheme="minorHAnsi"/>
          <w:szCs w:val="24"/>
        </w:rPr>
        <w:t>ers 4(optional), 5, 6(optional)</w:t>
      </w:r>
    </w:p>
    <w:p w14:paraId="693FA09C" w14:textId="77777777" w:rsidR="00D0650B" w:rsidRDefault="00D0650B" w:rsidP="00EF00FA">
      <w:pPr>
        <w:pStyle w:val="Body1"/>
        <w:rPr>
          <w:rFonts w:asciiTheme="minorHAnsi" w:hAnsiTheme="minorHAnsi"/>
          <w:szCs w:val="24"/>
        </w:rPr>
      </w:pPr>
    </w:p>
    <w:p w14:paraId="24F7AA06" w14:textId="5ED4763E" w:rsidR="007121B9" w:rsidRPr="001C2EB6" w:rsidRDefault="00414840" w:rsidP="00EF00FA">
      <w:pPr>
        <w:pStyle w:val="Body1"/>
        <w:rPr>
          <w:rFonts w:asciiTheme="minorHAnsi" w:hAnsiTheme="minorHAnsi"/>
          <w:b/>
          <w:u w:val="single"/>
        </w:rPr>
      </w:pPr>
      <w:r w:rsidRPr="00414840">
        <w:rPr>
          <w:rFonts w:asciiTheme="minorHAnsi" w:hAnsiTheme="minorHAnsi"/>
          <w:b/>
          <w:u w:val="single"/>
        </w:rPr>
        <w:t>SESSION 6</w:t>
      </w:r>
      <w:r w:rsidR="007121B9" w:rsidRPr="001C2EB6">
        <w:rPr>
          <w:rFonts w:asciiTheme="minorHAnsi" w:hAnsiTheme="minorHAnsi"/>
          <w:b/>
          <w:u w:val="single"/>
        </w:rPr>
        <w:t xml:space="preserve"> </w:t>
      </w:r>
    </w:p>
    <w:p w14:paraId="4C4264B9" w14:textId="3B2D4559" w:rsidR="007121B9" w:rsidRPr="001C2EB6" w:rsidRDefault="007121B9" w:rsidP="00EF00FA">
      <w:pPr>
        <w:rPr>
          <w:rFonts w:cs="Times New Roman"/>
        </w:rPr>
      </w:pPr>
      <w:r w:rsidRPr="001C2EB6">
        <w:rPr>
          <w:rFonts w:eastAsia="Arial Unicode MS" w:cs="Times New Roman"/>
          <w:color w:val="000000"/>
        </w:rPr>
        <w:t xml:space="preserve">Part 1: </w:t>
      </w:r>
      <w:r w:rsidR="00244B18" w:rsidRPr="001C2EB6">
        <w:rPr>
          <w:rFonts w:cs="Times New Roman"/>
        </w:rPr>
        <w:t>Q</w:t>
      </w:r>
      <w:r w:rsidRPr="001C2EB6">
        <w:rPr>
          <w:rFonts w:cs="Times New Roman"/>
        </w:rPr>
        <w:t xml:space="preserve">uantitative research methodologies – </w:t>
      </w:r>
      <w:r w:rsidRPr="001C2EB6">
        <w:rPr>
          <w:rFonts w:cs="Times New Roman"/>
          <w:highlight w:val="yellow"/>
        </w:rPr>
        <w:t>Anil Chaturvedi</w:t>
      </w:r>
    </w:p>
    <w:p w14:paraId="462208F7" w14:textId="0A5B12FA" w:rsidR="006A62AE" w:rsidRPr="001C2EB6" w:rsidRDefault="006A62AE" w:rsidP="00EF00FA">
      <w:pPr>
        <w:rPr>
          <w:rFonts w:cs="Times New Roman"/>
        </w:rPr>
      </w:pPr>
      <w:r w:rsidRPr="008E5737">
        <w:rPr>
          <w:rFonts w:cs="Times New Roman"/>
        </w:rPr>
        <w:t xml:space="preserve">TeleHug: Case Study: </w:t>
      </w:r>
      <w:r w:rsidRPr="001C2EB6">
        <w:rPr>
          <w:rFonts w:cs="Times New Roman"/>
          <w:highlight w:val="yellow"/>
        </w:rPr>
        <w:t>Anil Chaturvedi</w:t>
      </w:r>
    </w:p>
    <w:p w14:paraId="2A1EDE0E" w14:textId="0D9DF07D" w:rsidR="007121B9" w:rsidRPr="001C2EB6" w:rsidRDefault="007E0C5A" w:rsidP="00EF00FA">
      <w:pPr>
        <w:rPr>
          <w:rFonts w:cs="Times New Roman"/>
        </w:rPr>
      </w:pPr>
      <w:r w:rsidRPr="001C2EB6">
        <w:rPr>
          <w:rFonts w:cs="Times New Roman"/>
        </w:rPr>
        <w:t xml:space="preserve">Part 2: </w:t>
      </w:r>
      <w:r w:rsidR="007121B9" w:rsidRPr="001C2EB6">
        <w:rPr>
          <w:rFonts w:cs="Times New Roman"/>
        </w:rPr>
        <w:t xml:space="preserve">Working with secondary data sources – </w:t>
      </w:r>
      <w:r w:rsidR="007121B9" w:rsidRPr="001C2EB6">
        <w:rPr>
          <w:rFonts w:cs="Times New Roman"/>
          <w:highlight w:val="yellow"/>
        </w:rPr>
        <w:t>Anil Chaturvedi</w:t>
      </w:r>
      <w:r w:rsidR="007121B9" w:rsidRPr="001C2EB6">
        <w:rPr>
          <w:rFonts w:cs="Times New Roman"/>
        </w:rPr>
        <w:t xml:space="preserve"> </w:t>
      </w:r>
    </w:p>
    <w:p w14:paraId="77B799DB" w14:textId="7960C37C" w:rsidR="005A678D" w:rsidRDefault="007121B9" w:rsidP="00EF00FA">
      <w:pPr>
        <w:pStyle w:val="Body1"/>
        <w:rPr>
          <w:rFonts w:asciiTheme="minorHAnsi" w:hAnsiTheme="minorHAnsi"/>
          <w:szCs w:val="24"/>
        </w:rPr>
      </w:pPr>
      <w:r w:rsidRPr="001C2EB6">
        <w:rPr>
          <w:rFonts w:asciiTheme="minorHAnsi" w:hAnsiTheme="minorHAnsi"/>
          <w:szCs w:val="24"/>
        </w:rPr>
        <w:t xml:space="preserve">Reading: </w:t>
      </w:r>
      <w:proofErr w:type="spellStart"/>
      <w:r w:rsidRPr="001C2EB6">
        <w:rPr>
          <w:rFonts w:asciiTheme="minorHAnsi" w:hAnsiTheme="minorHAnsi"/>
          <w:szCs w:val="24"/>
        </w:rPr>
        <w:t>Ghauri</w:t>
      </w:r>
      <w:proofErr w:type="spellEnd"/>
      <w:r w:rsidRPr="001C2EB6">
        <w:rPr>
          <w:rFonts w:asciiTheme="minorHAnsi" w:hAnsiTheme="minorHAnsi"/>
          <w:szCs w:val="24"/>
        </w:rPr>
        <w:t xml:space="preserve">, Chapter7, </w:t>
      </w:r>
      <w:proofErr w:type="spellStart"/>
      <w:r w:rsidRPr="001C2EB6">
        <w:rPr>
          <w:rFonts w:asciiTheme="minorHAnsi" w:hAnsiTheme="minorHAnsi"/>
          <w:szCs w:val="24"/>
        </w:rPr>
        <w:t>Sreejesh</w:t>
      </w:r>
      <w:proofErr w:type="spellEnd"/>
      <w:r w:rsidRPr="001C2EB6">
        <w:rPr>
          <w:rFonts w:asciiTheme="minorHAnsi" w:hAnsiTheme="minorHAnsi"/>
          <w:szCs w:val="24"/>
        </w:rPr>
        <w:t xml:space="preserve"> Chapter 6.</w:t>
      </w:r>
      <w:r w:rsidR="009B3154">
        <w:rPr>
          <w:rFonts w:asciiTheme="minorHAnsi" w:hAnsiTheme="minorHAnsi"/>
          <w:szCs w:val="24"/>
        </w:rPr>
        <w:t xml:space="preserve"> </w:t>
      </w:r>
      <w:proofErr w:type="spellStart"/>
      <w:r w:rsidRPr="001C2EB6">
        <w:rPr>
          <w:rFonts w:asciiTheme="minorHAnsi" w:hAnsiTheme="minorHAnsi"/>
          <w:szCs w:val="24"/>
        </w:rPr>
        <w:t>DatabaseList</w:t>
      </w:r>
      <w:proofErr w:type="spellEnd"/>
      <w:r w:rsidRPr="001C2EB6">
        <w:rPr>
          <w:rFonts w:asciiTheme="minorHAnsi" w:hAnsiTheme="minorHAnsi"/>
          <w:szCs w:val="24"/>
        </w:rPr>
        <w:t xml:space="preserve">. Doc (Chalk&gt;Course Material&gt;Lectures) </w:t>
      </w:r>
    </w:p>
    <w:p w14:paraId="1C4236C4" w14:textId="77777777" w:rsidR="00177854" w:rsidRDefault="00177854" w:rsidP="00EF00FA">
      <w:pPr>
        <w:pStyle w:val="Body1"/>
        <w:rPr>
          <w:rFonts w:asciiTheme="minorHAnsi" w:hAnsiTheme="minorHAnsi"/>
          <w:szCs w:val="24"/>
        </w:rPr>
      </w:pPr>
    </w:p>
    <w:p w14:paraId="18F64EA4" w14:textId="77777777" w:rsidR="00B96BD8" w:rsidRPr="001C2EB6" w:rsidRDefault="00B96BD8" w:rsidP="00EF00FA">
      <w:pPr>
        <w:pStyle w:val="Body1"/>
        <w:rPr>
          <w:rFonts w:asciiTheme="minorHAnsi" w:hAnsiTheme="minorHAnsi"/>
          <w:szCs w:val="24"/>
        </w:rPr>
      </w:pPr>
    </w:p>
    <w:p w14:paraId="601AC9D3" w14:textId="77777777" w:rsidR="0024299D" w:rsidRPr="001C2EB6" w:rsidRDefault="0024299D" w:rsidP="00EF00FA">
      <w:pPr>
        <w:rPr>
          <w:rFonts w:cs="Arial"/>
          <w:sz w:val="20"/>
          <w:szCs w:val="20"/>
        </w:rPr>
      </w:pPr>
    </w:p>
    <w:p w14:paraId="0F23D67C" w14:textId="49222273" w:rsidR="00503CCC" w:rsidRPr="001C2EB6" w:rsidRDefault="00414840" w:rsidP="00EF00FA">
      <w:pPr>
        <w:pStyle w:val="Body1"/>
        <w:rPr>
          <w:rFonts w:asciiTheme="minorHAnsi" w:hAnsiTheme="minorHAnsi"/>
          <w:b/>
          <w:u w:val="single"/>
        </w:rPr>
      </w:pPr>
      <w:r>
        <w:rPr>
          <w:rFonts w:asciiTheme="minorHAnsi" w:hAnsiTheme="minorHAnsi"/>
          <w:b/>
          <w:u w:val="single"/>
        </w:rPr>
        <w:t>SESSION 7</w:t>
      </w:r>
      <w:r w:rsidR="00433B72">
        <w:rPr>
          <w:rFonts w:asciiTheme="minorHAnsi" w:hAnsiTheme="minorHAnsi"/>
          <w:b/>
          <w:u w:val="single"/>
        </w:rPr>
        <w:t xml:space="preserve">: </w:t>
      </w:r>
    </w:p>
    <w:p w14:paraId="1F2C1360" w14:textId="11423B59" w:rsidR="00503CCC" w:rsidRPr="001C2EB6" w:rsidRDefault="00503CCC" w:rsidP="00EF00FA">
      <w:pPr>
        <w:rPr>
          <w:rFonts w:cs="Times New Roman"/>
        </w:rPr>
      </w:pPr>
      <w:r w:rsidRPr="001C2EB6">
        <w:rPr>
          <w:rFonts w:eastAsia="Arial Unicode MS" w:cs="Times New Roman"/>
          <w:color w:val="000000"/>
        </w:rPr>
        <w:t xml:space="preserve">Part 1: </w:t>
      </w:r>
      <w:r w:rsidR="008B1411" w:rsidRPr="001C2EB6">
        <w:rPr>
          <w:rFonts w:cs="Times New Roman"/>
        </w:rPr>
        <w:t>Qualitative res</w:t>
      </w:r>
      <w:r w:rsidR="00760A98" w:rsidRPr="001C2EB6">
        <w:rPr>
          <w:rFonts w:cs="Times New Roman"/>
        </w:rPr>
        <w:t xml:space="preserve">earch </w:t>
      </w:r>
      <w:r w:rsidR="00B861A8" w:rsidRPr="001C2EB6">
        <w:rPr>
          <w:rFonts w:cs="Times New Roman"/>
        </w:rPr>
        <w:t>methodologies –</w:t>
      </w:r>
      <w:r w:rsidR="00E0131B" w:rsidRPr="001C2EB6">
        <w:rPr>
          <w:rFonts w:cs="Times New Roman"/>
          <w:highlight w:val="yellow"/>
        </w:rPr>
        <w:t xml:space="preserve"> </w:t>
      </w:r>
      <w:r w:rsidR="00F35219" w:rsidRPr="001C2EB6">
        <w:rPr>
          <w:rFonts w:cs="Times New Roman"/>
          <w:highlight w:val="yellow"/>
        </w:rPr>
        <w:t>Anil Chaturvedi</w:t>
      </w:r>
      <w:r w:rsidR="00336BA9" w:rsidRPr="001C2EB6">
        <w:rPr>
          <w:rFonts w:cs="Times New Roman"/>
        </w:rPr>
        <w:t xml:space="preserve"> </w:t>
      </w:r>
    </w:p>
    <w:p w14:paraId="1D70F413" w14:textId="65522D3C" w:rsidR="008B1411" w:rsidRPr="001C2EB6" w:rsidRDefault="008B1411" w:rsidP="00EF00FA">
      <w:pPr>
        <w:rPr>
          <w:rFonts w:cs="Times New Roman"/>
        </w:rPr>
      </w:pPr>
      <w:r w:rsidRPr="001C2EB6">
        <w:rPr>
          <w:rFonts w:cs="Times New Roman"/>
        </w:rPr>
        <w:t>Pa</w:t>
      </w:r>
      <w:r w:rsidR="00356538" w:rsidRPr="001C2EB6">
        <w:rPr>
          <w:rFonts w:cs="Times New Roman"/>
        </w:rPr>
        <w:t xml:space="preserve">rt 2: Phenomenological research – </w:t>
      </w:r>
      <w:r w:rsidR="006737D2" w:rsidRPr="001C2EB6">
        <w:rPr>
          <w:rFonts w:cs="Times New Roman"/>
          <w:highlight w:val="cyan"/>
        </w:rPr>
        <w:t>Sema Barlas</w:t>
      </w:r>
      <w:r w:rsidR="00336BA9" w:rsidRPr="001C2EB6">
        <w:rPr>
          <w:rFonts w:cs="Times New Roman"/>
        </w:rPr>
        <w:t xml:space="preserve"> </w:t>
      </w:r>
    </w:p>
    <w:p w14:paraId="4E759DFC" w14:textId="24A14F0F" w:rsidR="00D0650B" w:rsidRPr="00B96BD8" w:rsidRDefault="00503CCC" w:rsidP="00EF00FA">
      <w:pPr>
        <w:pStyle w:val="Body1"/>
        <w:rPr>
          <w:rFonts w:asciiTheme="minorHAnsi" w:hAnsiTheme="minorHAnsi"/>
          <w:szCs w:val="24"/>
        </w:rPr>
      </w:pPr>
      <w:r w:rsidRPr="00B96BD8">
        <w:rPr>
          <w:rFonts w:asciiTheme="minorHAnsi" w:hAnsiTheme="minorHAnsi"/>
          <w:szCs w:val="24"/>
        </w:rPr>
        <w:t>Reading:</w:t>
      </w:r>
      <w:r w:rsidR="00602178" w:rsidRPr="00B96BD8">
        <w:rPr>
          <w:rFonts w:asciiTheme="minorHAnsi" w:hAnsiTheme="minorHAnsi"/>
          <w:szCs w:val="24"/>
        </w:rPr>
        <w:t xml:space="preserve"> </w:t>
      </w:r>
      <w:r w:rsidR="00B96BD8" w:rsidRPr="00B96BD8">
        <w:rPr>
          <w:rFonts w:asciiTheme="minorHAnsi" w:hAnsiTheme="minorHAnsi"/>
          <w:szCs w:val="24"/>
        </w:rPr>
        <w:t>Gideon chapters 4(optional), 5, 6(optional), 7. Neuman, Chapter 9.</w:t>
      </w:r>
    </w:p>
    <w:p w14:paraId="2B315C68" w14:textId="77777777" w:rsidR="00503CCC" w:rsidRPr="001C2EB6" w:rsidRDefault="00503CCC" w:rsidP="00EF00FA">
      <w:pPr>
        <w:rPr>
          <w:rFonts w:cs="Arial"/>
          <w:sz w:val="20"/>
          <w:szCs w:val="20"/>
        </w:rPr>
      </w:pPr>
    </w:p>
    <w:p w14:paraId="496ABBDC" w14:textId="3D907CCE" w:rsidR="008B1411" w:rsidRPr="001C2EB6" w:rsidRDefault="00414840" w:rsidP="00EF00FA">
      <w:pPr>
        <w:pStyle w:val="Body1"/>
        <w:rPr>
          <w:rFonts w:asciiTheme="minorHAnsi" w:hAnsiTheme="minorHAnsi"/>
          <w:b/>
          <w:u w:val="single"/>
        </w:rPr>
      </w:pPr>
      <w:r>
        <w:rPr>
          <w:rFonts w:asciiTheme="minorHAnsi" w:hAnsiTheme="minorHAnsi"/>
          <w:b/>
          <w:u w:val="single"/>
        </w:rPr>
        <w:t>SESSION 8</w:t>
      </w:r>
      <w:r w:rsidR="00F3252E" w:rsidRPr="001C2EB6">
        <w:rPr>
          <w:rFonts w:asciiTheme="minorHAnsi" w:hAnsiTheme="minorHAnsi"/>
          <w:b/>
          <w:u w:val="single"/>
        </w:rPr>
        <w:t>:</w:t>
      </w:r>
      <w:r w:rsidR="00AC57A7">
        <w:rPr>
          <w:rFonts w:asciiTheme="minorHAnsi" w:hAnsiTheme="minorHAnsi"/>
          <w:b/>
          <w:u w:val="single"/>
        </w:rPr>
        <w:t xml:space="preserve"> </w:t>
      </w:r>
    </w:p>
    <w:p w14:paraId="47607AAB" w14:textId="0BA2450C" w:rsidR="008B1411" w:rsidRPr="001C2EB6" w:rsidRDefault="008B1411" w:rsidP="00EF00FA">
      <w:pPr>
        <w:rPr>
          <w:rFonts w:cs="Times New Roman"/>
        </w:rPr>
      </w:pPr>
      <w:r w:rsidRPr="001C2EB6">
        <w:rPr>
          <w:rFonts w:eastAsia="Arial Unicode MS" w:cs="Times New Roman"/>
          <w:color w:val="000000"/>
        </w:rPr>
        <w:t xml:space="preserve">Part 1: </w:t>
      </w:r>
      <w:r w:rsidR="00356538" w:rsidRPr="001C2EB6">
        <w:rPr>
          <w:rFonts w:cs="Times New Roman"/>
        </w:rPr>
        <w:t xml:space="preserve">Data analysis, and modeling – </w:t>
      </w:r>
      <w:r w:rsidR="00356538" w:rsidRPr="001C2EB6">
        <w:rPr>
          <w:rFonts w:cs="Times New Roman"/>
          <w:highlight w:val="cyan"/>
        </w:rPr>
        <w:t>Sema Barlas</w:t>
      </w:r>
    </w:p>
    <w:p w14:paraId="3E8B40AF" w14:textId="7A112A7B" w:rsidR="008B1411" w:rsidRPr="001C2EB6" w:rsidRDefault="000E71BC" w:rsidP="00EF00FA">
      <w:pPr>
        <w:rPr>
          <w:rFonts w:cs="Times New Roman"/>
        </w:rPr>
      </w:pPr>
      <w:r w:rsidRPr="001C2EB6">
        <w:rPr>
          <w:rFonts w:cs="Times New Roman"/>
        </w:rPr>
        <w:t xml:space="preserve">Part 2: Model evaluation and </w:t>
      </w:r>
      <w:r w:rsidR="00356538" w:rsidRPr="001C2EB6">
        <w:rPr>
          <w:rFonts w:cs="Times New Roman"/>
        </w:rPr>
        <w:t xml:space="preserve">validation </w:t>
      </w:r>
      <w:r w:rsidR="00356538" w:rsidRPr="001C2EB6">
        <w:rPr>
          <w:rFonts w:cs="Times New Roman"/>
          <w:highlight w:val="yellow"/>
        </w:rPr>
        <w:t xml:space="preserve">– </w:t>
      </w:r>
      <w:r w:rsidR="00F35219" w:rsidRPr="001C2EB6">
        <w:rPr>
          <w:rFonts w:cs="Times New Roman"/>
          <w:highlight w:val="yellow"/>
        </w:rPr>
        <w:t>Anil Chaturvedi</w:t>
      </w:r>
      <w:r w:rsidR="00356538" w:rsidRPr="001C2EB6">
        <w:rPr>
          <w:rFonts w:cs="Times New Roman"/>
          <w:highlight w:val="yellow"/>
        </w:rPr>
        <w:t>.</w:t>
      </w:r>
    </w:p>
    <w:p w14:paraId="7C8A8E18" w14:textId="77777777" w:rsidR="00B96BD8" w:rsidRPr="00B96BD8" w:rsidRDefault="008B1411" w:rsidP="00B96BD8">
      <w:pPr>
        <w:pStyle w:val="Body1"/>
        <w:rPr>
          <w:rFonts w:asciiTheme="minorHAnsi" w:hAnsiTheme="minorHAnsi"/>
          <w:szCs w:val="24"/>
        </w:rPr>
      </w:pPr>
      <w:r w:rsidRPr="001C2EB6">
        <w:rPr>
          <w:rFonts w:asciiTheme="minorHAnsi" w:hAnsiTheme="minorHAnsi"/>
          <w:szCs w:val="24"/>
        </w:rPr>
        <w:t>Reading:</w:t>
      </w:r>
      <w:r w:rsidR="00565806" w:rsidRPr="001C2EB6">
        <w:rPr>
          <w:rFonts w:asciiTheme="minorHAnsi" w:hAnsiTheme="minorHAnsi"/>
          <w:szCs w:val="24"/>
        </w:rPr>
        <w:t xml:space="preserve"> </w:t>
      </w:r>
      <w:proofErr w:type="spellStart"/>
      <w:r w:rsidR="00B96BD8" w:rsidRPr="00B96BD8">
        <w:rPr>
          <w:rFonts w:asciiTheme="minorHAnsi" w:hAnsiTheme="minorHAnsi"/>
          <w:szCs w:val="24"/>
        </w:rPr>
        <w:t>Ghauri</w:t>
      </w:r>
      <w:proofErr w:type="spellEnd"/>
      <w:r w:rsidR="00B96BD8" w:rsidRPr="00B96BD8">
        <w:rPr>
          <w:rFonts w:asciiTheme="minorHAnsi" w:hAnsiTheme="minorHAnsi"/>
          <w:szCs w:val="24"/>
        </w:rPr>
        <w:t>, Chapter12</w:t>
      </w:r>
    </w:p>
    <w:p w14:paraId="78252D47" w14:textId="77777777" w:rsidR="005A678D" w:rsidRDefault="005A678D" w:rsidP="00EF00FA">
      <w:pPr>
        <w:pStyle w:val="Body1"/>
        <w:rPr>
          <w:rFonts w:asciiTheme="minorHAnsi" w:hAnsiTheme="minorHAnsi"/>
          <w:szCs w:val="24"/>
        </w:rPr>
      </w:pPr>
    </w:p>
    <w:p w14:paraId="34CBA950" w14:textId="0CE3FD74" w:rsidR="00C72336" w:rsidRPr="001C2EB6" w:rsidRDefault="00C72336" w:rsidP="00EF00FA">
      <w:pPr>
        <w:pStyle w:val="Body1"/>
        <w:rPr>
          <w:rFonts w:asciiTheme="minorHAnsi" w:hAnsiTheme="minorHAnsi"/>
          <w:b/>
          <w:u w:val="single"/>
        </w:rPr>
      </w:pPr>
      <w:r>
        <w:rPr>
          <w:rFonts w:asciiTheme="minorHAnsi" w:hAnsiTheme="minorHAnsi"/>
          <w:b/>
          <w:u w:val="single"/>
        </w:rPr>
        <w:t>SESSION 9</w:t>
      </w:r>
      <w:r w:rsidR="00B14543">
        <w:rPr>
          <w:rFonts w:asciiTheme="minorHAnsi" w:hAnsiTheme="minorHAnsi"/>
          <w:b/>
          <w:u w:val="single"/>
        </w:rPr>
        <w:t>:</w:t>
      </w:r>
    </w:p>
    <w:p w14:paraId="042B37A2" w14:textId="51EE682D" w:rsidR="00C72336" w:rsidRPr="001C2EB6" w:rsidRDefault="00C72336" w:rsidP="00EF00FA">
      <w:pPr>
        <w:rPr>
          <w:rFonts w:cs="Times New Roman"/>
        </w:rPr>
      </w:pPr>
      <w:r w:rsidRPr="001C2EB6">
        <w:rPr>
          <w:rFonts w:cs="Times New Roman"/>
        </w:rPr>
        <w:t xml:space="preserve">Part 1: Interpretation and communication of research and analysis findings – </w:t>
      </w:r>
      <w:r w:rsidR="00414840">
        <w:rPr>
          <w:rFonts w:cs="Times New Roman"/>
          <w:highlight w:val="cyan"/>
        </w:rPr>
        <w:t>Sema Barlas</w:t>
      </w:r>
    </w:p>
    <w:p w14:paraId="090205F7" w14:textId="6DD88C54" w:rsidR="00C72336" w:rsidRPr="001C2EB6" w:rsidRDefault="00C72336" w:rsidP="00EF00FA">
      <w:pPr>
        <w:rPr>
          <w:rFonts w:cs="Times New Roman"/>
        </w:rPr>
      </w:pPr>
      <w:r w:rsidRPr="001C2EB6">
        <w:rPr>
          <w:rFonts w:cs="Times New Roman"/>
        </w:rPr>
        <w:t>Part 2:</w:t>
      </w:r>
      <w:r w:rsidR="00AC57A7">
        <w:rPr>
          <w:rFonts w:cs="Times New Roman"/>
        </w:rPr>
        <w:t xml:space="preserve"> </w:t>
      </w:r>
      <w:r w:rsidRPr="001C2EB6">
        <w:rPr>
          <w:rFonts w:cs="Times New Roman"/>
        </w:rPr>
        <w:t xml:space="preserve">Class discussion on the projects. </w:t>
      </w:r>
      <w:r w:rsidRPr="001C2EB6">
        <w:rPr>
          <w:rFonts w:cs="Times New Roman"/>
          <w:highlight w:val="cyan"/>
        </w:rPr>
        <w:t>Sema Barlas</w:t>
      </w:r>
      <w:r w:rsidRPr="00414840">
        <w:rPr>
          <w:rFonts w:cs="Times New Roman"/>
        </w:rPr>
        <w:t xml:space="preserve"> and </w:t>
      </w:r>
      <w:r w:rsidRPr="001C2EB6">
        <w:rPr>
          <w:rFonts w:cs="Times New Roman"/>
          <w:highlight w:val="yellow"/>
        </w:rPr>
        <w:t>Anil Chaturvedi</w:t>
      </w:r>
    </w:p>
    <w:p w14:paraId="758E4F07" w14:textId="5C33CC4F" w:rsidR="00B96BD8" w:rsidRPr="00B96BD8" w:rsidRDefault="00C72336" w:rsidP="00B96BD8">
      <w:pPr>
        <w:pStyle w:val="Body1"/>
        <w:rPr>
          <w:rFonts w:asciiTheme="minorHAnsi" w:hAnsiTheme="minorHAnsi"/>
          <w:szCs w:val="24"/>
        </w:rPr>
      </w:pPr>
      <w:r w:rsidRPr="001C2EB6">
        <w:rPr>
          <w:rFonts w:asciiTheme="minorHAnsi" w:hAnsiTheme="minorHAnsi"/>
          <w:szCs w:val="24"/>
        </w:rPr>
        <w:t>Reading</w:t>
      </w:r>
      <w:r w:rsidRPr="00B96BD8">
        <w:rPr>
          <w:rFonts w:asciiTheme="minorHAnsi" w:hAnsiTheme="minorHAnsi"/>
          <w:szCs w:val="24"/>
        </w:rPr>
        <w:t>:</w:t>
      </w:r>
      <w:r w:rsidR="009B3154">
        <w:rPr>
          <w:rFonts w:asciiTheme="minorHAnsi" w:hAnsiTheme="minorHAnsi"/>
          <w:szCs w:val="24"/>
        </w:rPr>
        <w:t xml:space="preserve"> </w:t>
      </w:r>
      <w:r w:rsidR="00B96BD8" w:rsidRPr="00B96BD8">
        <w:rPr>
          <w:rFonts w:asciiTheme="minorHAnsi" w:hAnsiTheme="minorHAnsi"/>
          <w:szCs w:val="24"/>
        </w:rPr>
        <w:t xml:space="preserve">Provost, Chapter 5 and 7 and </w:t>
      </w:r>
      <w:proofErr w:type="spellStart"/>
      <w:r w:rsidR="00B96BD8" w:rsidRPr="00B96BD8">
        <w:rPr>
          <w:rFonts w:asciiTheme="minorHAnsi" w:hAnsiTheme="minorHAnsi"/>
          <w:szCs w:val="24"/>
        </w:rPr>
        <w:t>Sreejesh</w:t>
      </w:r>
      <w:proofErr w:type="spellEnd"/>
      <w:r w:rsidR="00B96BD8" w:rsidRPr="00B96BD8">
        <w:rPr>
          <w:rFonts w:asciiTheme="minorHAnsi" w:hAnsiTheme="minorHAnsi"/>
          <w:szCs w:val="24"/>
        </w:rPr>
        <w:t xml:space="preserve"> Chapter 12</w:t>
      </w:r>
    </w:p>
    <w:p w14:paraId="35C92892" w14:textId="77777777" w:rsidR="00FF3B4B" w:rsidRPr="0024299D" w:rsidRDefault="00FF3B4B" w:rsidP="00EF00FA">
      <w:pPr>
        <w:pStyle w:val="Body1"/>
        <w:rPr>
          <w:rFonts w:asciiTheme="majorHAnsi" w:hAnsiTheme="majorHAnsi"/>
          <w:b/>
          <w:u w:val="single"/>
        </w:rPr>
      </w:pPr>
    </w:p>
    <w:p w14:paraId="6494DF64" w14:textId="3AEF2168" w:rsidR="008B1411" w:rsidRPr="0024299D" w:rsidRDefault="008B1411" w:rsidP="00EF00FA">
      <w:pPr>
        <w:pStyle w:val="Body1"/>
        <w:rPr>
          <w:rFonts w:asciiTheme="minorHAnsi" w:hAnsiTheme="minorHAnsi"/>
          <w:b/>
          <w:szCs w:val="24"/>
          <w:u w:val="single"/>
        </w:rPr>
      </w:pPr>
      <w:r w:rsidRPr="0024299D">
        <w:rPr>
          <w:rFonts w:asciiTheme="minorHAnsi" w:hAnsiTheme="minorHAnsi"/>
          <w:b/>
          <w:szCs w:val="24"/>
          <w:u w:val="single"/>
        </w:rPr>
        <w:t>SESSION 10</w:t>
      </w:r>
      <w:r w:rsidR="00B14543" w:rsidRPr="0024299D">
        <w:rPr>
          <w:rFonts w:asciiTheme="minorHAnsi" w:hAnsiTheme="minorHAnsi"/>
          <w:b/>
          <w:szCs w:val="24"/>
          <w:u w:val="single"/>
        </w:rPr>
        <w:t>:</w:t>
      </w:r>
    </w:p>
    <w:p w14:paraId="3FAC4C7F" w14:textId="77777777" w:rsidR="00B4704A" w:rsidRPr="0024299D" w:rsidRDefault="00B4704A" w:rsidP="00EF00FA">
      <w:pPr>
        <w:pStyle w:val="Body1"/>
        <w:rPr>
          <w:rFonts w:asciiTheme="minorHAnsi" w:hAnsiTheme="minorHAnsi"/>
          <w:szCs w:val="24"/>
        </w:rPr>
      </w:pPr>
    </w:p>
    <w:p w14:paraId="15D60569" w14:textId="1848E88B" w:rsidR="00B4704A" w:rsidRPr="0024299D" w:rsidRDefault="00AA20DC" w:rsidP="00EF00FA">
      <w:pPr>
        <w:pStyle w:val="Body1"/>
        <w:rPr>
          <w:rFonts w:asciiTheme="minorHAnsi" w:hAnsiTheme="minorHAnsi"/>
          <w:szCs w:val="24"/>
        </w:rPr>
      </w:pPr>
      <w:r>
        <w:rPr>
          <w:rFonts w:asciiTheme="minorHAnsi" w:hAnsiTheme="minorHAnsi"/>
          <w:szCs w:val="24"/>
        </w:rPr>
        <w:t>Team presentations of the Final Capston</w:t>
      </w:r>
      <w:r w:rsidR="009D2450">
        <w:rPr>
          <w:rFonts w:asciiTheme="minorHAnsi" w:hAnsiTheme="minorHAnsi"/>
          <w:szCs w:val="24"/>
        </w:rPr>
        <w:t>e Project Proposal by each team.</w:t>
      </w:r>
      <w:r w:rsidR="0091389F">
        <w:rPr>
          <w:rFonts w:asciiTheme="minorHAnsi" w:hAnsiTheme="minorHAnsi"/>
          <w:szCs w:val="24"/>
        </w:rPr>
        <w:t xml:space="preserve"> AND Final Capstone Project Proposal due.</w:t>
      </w:r>
    </w:p>
    <w:p w14:paraId="2D9F9F96" w14:textId="77777777" w:rsidR="00EF00FA" w:rsidRPr="0024299D" w:rsidRDefault="00EF00FA" w:rsidP="00EF00FA">
      <w:pPr>
        <w:pStyle w:val="Body1"/>
        <w:rPr>
          <w:rFonts w:asciiTheme="minorHAnsi" w:hAnsiTheme="minorHAnsi"/>
          <w:position w:val="-2"/>
          <w:szCs w:val="24"/>
        </w:rPr>
      </w:pPr>
    </w:p>
    <w:p w14:paraId="601E16C7" w14:textId="333BC164" w:rsidR="00326FB4" w:rsidRPr="00177854" w:rsidRDefault="00EF00FA" w:rsidP="00177854">
      <w:pPr>
        <w:spacing w:before="100" w:beforeAutospacing="1" w:after="100" w:afterAutospacing="1"/>
        <w:jc w:val="center"/>
        <w:rPr>
          <w:rFonts w:cs="Times New Roman"/>
          <w:b/>
        </w:rPr>
      </w:pPr>
      <w:r w:rsidRPr="00EF00FA">
        <w:rPr>
          <w:rFonts w:cs="Times New Roman"/>
          <w:b/>
        </w:rPr>
        <w:t>ASSIGNMENTS</w:t>
      </w:r>
    </w:p>
    <w:p w14:paraId="2AFF6094" w14:textId="0F197041" w:rsidR="00B14543" w:rsidRPr="0024299D" w:rsidRDefault="00B14543" w:rsidP="00B14543">
      <w:pPr>
        <w:pStyle w:val="Body1"/>
        <w:rPr>
          <w:rFonts w:asciiTheme="minorHAnsi" w:hAnsiTheme="minorHAnsi"/>
          <w:b/>
          <w:szCs w:val="24"/>
        </w:rPr>
      </w:pPr>
      <w:r w:rsidRPr="0024299D">
        <w:rPr>
          <w:rFonts w:asciiTheme="minorHAnsi" w:hAnsiTheme="minorHAnsi"/>
          <w:b/>
          <w:szCs w:val="24"/>
        </w:rPr>
        <w:t>Assignment 1 (</w:t>
      </w:r>
      <w:r w:rsidR="00A27959">
        <w:rPr>
          <w:rFonts w:asciiTheme="minorHAnsi" w:hAnsiTheme="minorHAnsi"/>
          <w:b/>
          <w:szCs w:val="24"/>
        </w:rPr>
        <w:t>7.5%</w:t>
      </w:r>
      <w:r w:rsidRPr="0024299D">
        <w:rPr>
          <w:rFonts w:asciiTheme="minorHAnsi" w:hAnsiTheme="minorHAnsi"/>
          <w:b/>
          <w:szCs w:val="24"/>
        </w:rPr>
        <w:t xml:space="preserve">): </w:t>
      </w:r>
    </w:p>
    <w:p w14:paraId="293172BC" w14:textId="5DB50543" w:rsidR="00B14543" w:rsidRPr="0024299D" w:rsidRDefault="00B14543" w:rsidP="00B14543">
      <w:pPr>
        <w:pStyle w:val="Body1"/>
        <w:numPr>
          <w:ilvl w:val="0"/>
          <w:numId w:val="10"/>
        </w:numPr>
        <w:rPr>
          <w:rFonts w:asciiTheme="minorHAnsi" w:hAnsiTheme="minorHAnsi"/>
          <w:szCs w:val="24"/>
        </w:rPr>
      </w:pPr>
      <w:r w:rsidRPr="0024299D">
        <w:rPr>
          <w:rFonts w:asciiTheme="minorHAnsi" w:hAnsiTheme="minorHAnsi"/>
          <w:szCs w:val="24"/>
        </w:rPr>
        <w:t>Team members and the research topic</w:t>
      </w:r>
    </w:p>
    <w:p w14:paraId="56F91CA5" w14:textId="0497CE5C" w:rsidR="00B14543" w:rsidRPr="0024299D" w:rsidRDefault="0024299D" w:rsidP="00B14543">
      <w:pPr>
        <w:pStyle w:val="Body1"/>
        <w:numPr>
          <w:ilvl w:val="0"/>
          <w:numId w:val="10"/>
        </w:numPr>
        <w:rPr>
          <w:rFonts w:asciiTheme="minorHAnsi" w:hAnsiTheme="minorHAnsi"/>
          <w:szCs w:val="24"/>
        </w:rPr>
      </w:pPr>
      <w:r>
        <w:rPr>
          <w:rFonts w:asciiTheme="minorHAnsi" w:hAnsiTheme="minorHAnsi"/>
          <w:szCs w:val="24"/>
        </w:rPr>
        <w:t xml:space="preserve">Preliminary </w:t>
      </w:r>
      <w:r w:rsidR="00B14543" w:rsidRPr="0024299D">
        <w:rPr>
          <w:rFonts w:asciiTheme="minorHAnsi" w:hAnsiTheme="minorHAnsi"/>
          <w:szCs w:val="24"/>
        </w:rPr>
        <w:t>Problem statement</w:t>
      </w:r>
    </w:p>
    <w:p w14:paraId="0EEFBFA7" w14:textId="4ED44BEE" w:rsidR="00B14543" w:rsidRPr="0024299D" w:rsidRDefault="0024299D" w:rsidP="00B14543">
      <w:pPr>
        <w:pStyle w:val="Body1"/>
        <w:numPr>
          <w:ilvl w:val="0"/>
          <w:numId w:val="10"/>
        </w:numPr>
        <w:rPr>
          <w:rFonts w:asciiTheme="minorHAnsi" w:hAnsiTheme="minorHAnsi"/>
          <w:szCs w:val="24"/>
        </w:rPr>
      </w:pPr>
      <w:r>
        <w:rPr>
          <w:rFonts w:asciiTheme="minorHAnsi" w:hAnsiTheme="minorHAnsi"/>
          <w:szCs w:val="24"/>
        </w:rPr>
        <w:t xml:space="preserve">Preliminary </w:t>
      </w:r>
      <w:r w:rsidR="00B14543" w:rsidRPr="0024299D">
        <w:rPr>
          <w:rFonts w:asciiTheme="minorHAnsi" w:hAnsiTheme="minorHAnsi"/>
          <w:szCs w:val="24"/>
        </w:rPr>
        <w:t>Research purpose</w:t>
      </w:r>
    </w:p>
    <w:p w14:paraId="2865E3FF" w14:textId="15C885B6" w:rsidR="00B14543" w:rsidRPr="00326FB4" w:rsidRDefault="00B14543" w:rsidP="00B14543">
      <w:pPr>
        <w:pStyle w:val="Body1"/>
        <w:numPr>
          <w:ilvl w:val="0"/>
          <w:numId w:val="10"/>
        </w:numPr>
        <w:rPr>
          <w:rFonts w:asciiTheme="minorHAnsi" w:hAnsiTheme="minorHAnsi"/>
          <w:b/>
          <w:szCs w:val="24"/>
        </w:rPr>
      </w:pPr>
      <w:r w:rsidRPr="0024299D">
        <w:rPr>
          <w:rFonts w:asciiTheme="minorHAnsi" w:hAnsiTheme="minorHAnsi"/>
          <w:b/>
          <w:szCs w:val="24"/>
        </w:rPr>
        <w:t>Due end of Session 3</w:t>
      </w:r>
    </w:p>
    <w:p w14:paraId="6819FEF6" w14:textId="77777777" w:rsidR="00326FB4" w:rsidRDefault="00326FB4" w:rsidP="00B14543">
      <w:pPr>
        <w:pStyle w:val="Body1"/>
        <w:rPr>
          <w:rFonts w:asciiTheme="minorHAnsi" w:hAnsiTheme="minorHAnsi"/>
          <w:b/>
          <w:szCs w:val="24"/>
        </w:rPr>
      </w:pPr>
    </w:p>
    <w:p w14:paraId="4688A86B" w14:textId="20FD1FF6" w:rsidR="00B14543" w:rsidRPr="0024299D" w:rsidRDefault="00B14543" w:rsidP="00B14543">
      <w:pPr>
        <w:pStyle w:val="Body1"/>
        <w:rPr>
          <w:rFonts w:asciiTheme="minorHAnsi" w:hAnsiTheme="minorHAnsi"/>
          <w:b/>
          <w:szCs w:val="24"/>
        </w:rPr>
      </w:pPr>
      <w:r w:rsidRPr="0024299D">
        <w:rPr>
          <w:rFonts w:asciiTheme="minorHAnsi" w:hAnsiTheme="minorHAnsi"/>
          <w:b/>
          <w:szCs w:val="24"/>
        </w:rPr>
        <w:t>Assignment 2: (</w:t>
      </w:r>
      <w:r w:rsidR="00A27959">
        <w:rPr>
          <w:rFonts w:asciiTheme="minorHAnsi" w:hAnsiTheme="minorHAnsi"/>
          <w:b/>
          <w:szCs w:val="24"/>
        </w:rPr>
        <w:t>7.5%</w:t>
      </w:r>
      <w:r w:rsidRPr="0024299D">
        <w:rPr>
          <w:rFonts w:asciiTheme="minorHAnsi" w:hAnsiTheme="minorHAnsi"/>
          <w:b/>
          <w:szCs w:val="24"/>
        </w:rPr>
        <w:t xml:space="preserve">) </w:t>
      </w:r>
    </w:p>
    <w:p w14:paraId="1566CF8C" w14:textId="31762FBF" w:rsidR="00B14543" w:rsidRPr="0024299D" w:rsidRDefault="0024299D" w:rsidP="00B14543">
      <w:pPr>
        <w:pStyle w:val="Body1"/>
        <w:numPr>
          <w:ilvl w:val="0"/>
          <w:numId w:val="11"/>
        </w:numPr>
        <w:rPr>
          <w:rFonts w:asciiTheme="minorHAnsi" w:hAnsiTheme="minorHAnsi"/>
          <w:position w:val="-2"/>
          <w:szCs w:val="24"/>
        </w:rPr>
      </w:pPr>
      <w:r>
        <w:rPr>
          <w:rFonts w:asciiTheme="minorHAnsi" w:hAnsiTheme="minorHAnsi"/>
          <w:position w:val="-2"/>
          <w:szCs w:val="24"/>
        </w:rPr>
        <w:t>Problem Statement</w:t>
      </w:r>
    </w:p>
    <w:p w14:paraId="1FA384A7" w14:textId="77777777" w:rsidR="00B14543" w:rsidRPr="0024299D" w:rsidRDefault="00B14543" w:rsidP="00B14543">
      <w:pPr>
        <w:pStyle w:val="Body1"/>
        <w:numPr>
          <w:ilvl w:val="0"/>
          <w:numId w:val="11"/>
        </w:numPr>
        <w:rPr>
          <w:rFonts w:asciiTheme="minorHAnsi" w:hAnsiTheme="minorHAnsi"/>
          <w:position w:val="-2"/>
          <w:szCs w:val="24"/>
        </w:rPr>
      </w:pPr>
      <w:r w:rsidRPr="0024299D">
        <w:rPr>
          <w:rFonts w:asciiTheme="minorHAnsi" w:hAnsiTheme="minorHAnsi"/>
          <w:position w:val="-2"/>
          <w:szCs w:val="24"/>
        </w:rPr>
        <w:t xml:space="preserve">Research purpose </w:t>
      </w:r>
    </w:p>
    <w:p w14:paraId="2D11603E" w14:textId="559B0A8D" w:rsidR="00B14543" w:rsidRDefault="0024299D" w:rsidP="00B14543">
      <w:pPr>
        <w:pStyle w:val="Body1"/>
        <w:numPr>
          <w:ilvl w:val="0"/>
          <w:numId w:val="11"/>
        </w:numPr>
        <w:rPr>
          <w:rFonts w:asciiTheme="minorHAnsi" w:hAnsiTheme="minorHAnsi"/>
          <w:position w:val="-2"/>
          <w:szCs w:val="24"/>
        </w:rPr>
      </w:pPr>
      <w:r>
        <w:rPr>
          <w:rFonts w:asciiTheme="minorHAnsi" w:hAnsiTheme="minorHAnsi"/>
          <w:position w:val="-2"/>
          <w:szCs w:val="24"/>
        </w:rPr>
        <w:t xml:space="preserve">Preliminary </w:t>
      </w:r>
      <w:r w:rsidR="00B14543" w:rsidRPr="0024299D">
        <w:rPr>
          <w:rFonts w:asciiTheme="minorHAnsi" w:hAnsiTheme="minorHAnsi"/>
          <w:position w:val="-2"/>
          <w:szCs w:val="24"/>
        </w:rPr>
        <w:t>Research question and hypotheses</w:t>
      </w:r>
    </w:p>
    <w:p w14:paraId="37F0B664" w14:textId="1A36E8FA" w:rsidR="0024299D" w:rsidRPr="0024299D" w:rsidRDefault="00EF00FA" w:rsidP="0024299D">
      <w:pPr>
        <w:pStyle w:val="Body1"/>
        <w:numPr>
          <w:ilvl w:val="0"/>
          <w:numId w:val="11"/>
        </w:numPr>
        <w:rPr>
          <w:rFonts w:asciiTheme="minorHAnsi" w:hAnsiTheme="minorHAnsi"/>
          <w:position w:val="-2"/>
          <w:szCs w:val="24"/>
        </w:rPr>
      </w:pPr>
      <w:r>
        <w:rPr>
          <w:rFonts w:asciiTheme="minorHAnsi" w:hAnsiTheme="minorHAnsi"/>
          <w:szCs w:val="24"/>
        </w:rPr>
        <w:t xml:space="preserve">Preliminary </w:t>
      </w:r>
      <w:r w:rsidR="0024299D" w:rsidRPr="0024299D">
        <w:rPr>
          <w:rFonts w:asciiTheme="minorHAnsi" w:hAnsiTheme="minorHAnsi"/>
          <w:szCs w:val="24"/>
        </w:rPr>
        <w:t>Data collection techniques and experimental design (if necessary)</w:t>
      </w:r>
    </w:p>
    <w:p w14:paraId="123481B8" w14:textId="43C2F9A1" w:rsidR="00B14543" w:rsidRPr="0024299D" w:rsidRDefault="0024299D" w:rsidP="00B14543">
      <w:pPr>
        <w:pStyle w:val="Body1"/>
        <w:numPr>
          <w:ilvl w:val="0"/>
          <w:numId w:val="11"/>
        </w:numPr>
        <w:rPr>
          <w:rFonts w:asciiTheme="minorHAnsi" w:hAnsiTheme="minorHAnsi"/>
          <w:position w:val="-2"/>
          <w:szCs w:val="24"/>
        </w:rPr>
      </w:pPr>
      <w:r>
        <w:rPr>
          <w:rFonts w:asciiTheme="minorHAnsi" w:hAnsiTheme="minorHAnsi"/>
          <w:szCs w:val="24"/>
        </w:rPr>
        <w:t xml:space="preserve">Preliminary </w:t>
      </w:r>
      <w:r w:rsidR="00B14543" w:rsidRPr="0024299D">
        <w:rPr>
          <w:rFonts w:asciiTheme="minorHAnsi" w:hAnsiTheme="minorHAnsi"/>
          <w:szCs w:val="24"/>
        </w:rPr>
        <w:t xml:space="preserve">Data requirements and identification and definition of variables </w:t>
      </w:r>
    </w:p>
    <w:p w14:paraId="4857029A" w14:textId="04DD1BE5" w:rsidR="00326FB4" w:rsidRPr="00177854" w:rsidRDefault="00B14543" w:rsidP="00B14543">
      <w:pPr>
        <w:pStyle w:val="Body1"/>
        <w:numPr>
          <w:ilvl w:val="0"/>
          <w:numId w:val="11"/>
        </w:numPr>
        <w:rPr>
          <w:rFonts w:asciiTheme="minorHAnsi" w:hAnsiTheme="minorHAnsi"/>
          <w:b/>
          <w:position w:val="-2"/>
          <w:szCs w:val="24"/>
        </w:rPr>
      </w:pPr>
      <w:r w:rsidRPr="0024299D">
        <w:rPr>
          <w:rFonts w:asciiTheme="minorHAnsi" w:hAnsiTheme="minorHAnsi"/>
          <w:b/>
          <w:szCs w:val="24"/>
        </w:rPr>
        <w:t>Due end of Session 5</w:t>
      </w:r>
    </w:p>
    <w:p w14:paraId="4D0BA29D" w14:textId="77777777" w:rsidR="00326FB4" w:rsidRDefault="00326FB4" w:rsidP="00B14543">
      <w:pPr>
        <w:pStyle w:val="Body1"/>
        <w:rPr>
          <w:rFonts w:asciiTheme="minorHAnsi" w:hAnsiTheme="minorHAnsi"/>
          <w:b/>
          <w:szCs w:val="24"/>
        </w:rPr>
      </w:pPr>
    </w:p>
    <w:p w14:paraId="3E70003B" w14:textId="27937CD5" w:rsidR="00B14543" w:rsidRPr="0024299D" w:rsidRDefault="00B14543" w:rsidP="00B14543">
      <w:pPr>
        <w:pStyle w:val="Body1"/>
        <w:rPr>
          <w:rFonts w:asciiTheme="minorHAnsi" w:hAnsiTheme="minorHAnsi"/>
          <w:b/>
          <w:szCs w:val="24"/>
        </w:rPr>
      </w:pPr>
      <w:r w:rsidRPr="0024299D">
        <w:rPr>
          <w:rFonts w:asciiTheme="minorHAnsi" w:hAnsiTheme="minorHAnsi"/>
          <w:b/>
          <w:szCs w:val="24"/>
        </w:rPr>
        <w:t>Assignment 3</w:t>
      </w:r>
      <w:r w:rsidR="00CB747B">
        <w:rPr>
          <w:rFonts w:asciiTheme="minorHAnsi" w:hAnsiTheme="minorHAnsi"/>
          <w:b/>
          <w:szCs w:val="24"/>
        </w:rPr>
        <w:t xml:space="preserve"> (</w:t>
      </w:r>
      <w:r w:rsidR="00A27959">
        <w:rPr>
          <w:rFonts w:asciiTheme="minorHAnsi" w:hAnsiTheme="minorHAnsi"/>
          <w:b/>
          <w:szCs w:val="24"/>
        </w:rPr>
        <w:t>7.5%</w:t>
      </w:r>
      <w:r w:rsidRPr="0024299D">
        <w:rPr>
          <w:rFonts w:asciiTheme="minorHAnsi" w:hAnsiTheme="minorHAnsi"/>
          <w:b/>
          <w:szCs w:val="24"/>
        </w:rPr>
        <w:t xml:space="preserve">): </w:t>
      </w:r>
    </w:p>
    <w:p w14:paraId="3D6EF166" w14:textId="33DB3BC5" w:rsidR="00B14543" w:rsidRPr="0024299D" w:rsidRDefault="00EB3A7F" w:rsidP="00B14543">
      <w:pPr>
        <w:pStyle w:val="Body1"/>
        <w:numPr>
          <w:ilvl w:val="0"/>
          <w:numId w:val="11"/>
        </w:numPr>
        <w:rPr>
          <w:rFonts w:asciiTheme="minorHAnsi" w:hAnsiTheme="minorHAnsi"/>
          <w:position w:val="-2"/>
          <w:szCs w:val="24"/>
        </w:rPr>
      </w:pPr>
      <w:r>
        <w:rPr>
          <w:rFonts w:asciiTheme="minorHAnsi" w:hAnsiTheme="minorHAnsi"/>
          <w:position w:val="-2"/>
          <w:szCs w:val="24"/>
        </w:rPr>
        <w:t>Problem Statement</w:t>
      </w:r>
    </w:p>
    <w:p w14:paraId="642F990A" w14:textId="77777777" w:rsidR="00B14543" w:rsidRPr="0024299D" w:rsidRDefault="00B14543" w:rsidP="00B14543">
      <w:pPr>
        <w:pStyle w:val="Body1"/>
        <w:numPr>
          <w:ilvl w:val="0"/>
          <w:numId w:val="11"/>
        </w:numPr>
        <w:rPr>
          <w:rFonts w:asciiTheme="minorHAnsi" w:hAnsiTheme="minorHAnsi"/>
          <w:position w:val="-2"/>
          <w:szCs w:val="24"/>
        </w:rPr>
      </w:pPr>
      <w:r w:rsidRPr="0024299D">
        <w:rPr>
          <w:rFonts w:asciiTheme="minorHAnsi" w:hAnsiTheme="minorHAnsi"/>
          <w:position w:val="-2"/>
          <w:szCs w:val="24"/>
        </w:rPr>
        <w:t xml:space="preserve">Research purpose </w:t>
      </w:r>
    </w:p>
    <w:p w14:paraId="110EFD50" w14:textId="04DE3259" w:rsidR="00B14543" w:rsidRDefault="00B14543" w:rsidP="00B14543">
      <w:pPr>
        <w:pStyle w:val="Body1"/>
        <w:numPr>
          <w:ilvl w:val="0"/>
          <w:numId w:val="11"/>
        </w:numPr>
        <w:rPr>
          <w:rFonts w:asciiTheme="minorHAnsi" w:hAnsiTheme="minorHAnsi"/>
          <w:position w:val="-2"/>
          <w:szCs w:val="24"/>
        </w:rPr>
      </w:pPr>
      <w:r w:rsidRPr="0024299D">
        <w:rPr>
          <w:rFonts w:asciiTheme="minorHAnsi" w:hAnsiTheme="minorHAnsi"/>
          <w:position w:val="-2"/>
          <w:szCs w:val="24"/>
        </w:rPr>
        <w:t>Research question and hypotheses</w:t>
      </w:r>
    </w:p>
    <w:p w14:paraId="5B3E226C" w14:textId="16F64F78" w:rsidR="0024299D" w:rsidRPr="0024299D" w:rsidRDefault="0024299D" w:rsidP="0024299D">
      <w:pPr>
        <w:pStyle w:val="Body1"/>
        <w:numPr>
          <w:ilvl w:val="0"/>
          <w:numId w:val="11"/>
        </w:numPr>
        <w:rPr>
          <w:rFonts w:asciiTheme="minorHAnsi" w:hAnsiTheme="minorHAnsi"/>
          <w:position w:val="-2"/>
          <w:szCs w:val="24"/>
        </w:rPr>
      </w:pPr>
      <w:r w:rsidRPr="0024299D">
        <w:rPr>
          <w:rFonts w:asciiTheme="minorHAnsi" w:hAnsiTheme="minorHAnsi"/>
          <w:szCs w:val="24"/>
        </w:rPr>
        <w:t>Data collection techniques and experimental design (if necessary)</w:t>
      </w:r>
    </w:p>
    <w:p w14:paraId="07189007" w14:textId="77777777" w:rsidR="00B14543" w:rsidRPr="0024299D" w:rsidRDefault="00B14543" w:rsidP="00B14543">
      <w:pPr>
        <w:pStyle w:val="Body1"/>
        <w:numPr>
          <w:ilvl w:val="0"/>
          <w:numId w:val="11"/>
        </w:numPr>
        <w:rPr>
          <w:rFonts w:asciiTheme="minorHAnsi" w:hAnsiTheme="minorHAnsi"/>
          <w:position w:val="-2"/>
          <w:szCs w:val="24"/>
        </w:rPr>
      </w:pPr>
      <w:r w:rsidRPr="0024299D">
        <w:rPr>
          <w:rFonts w:asciiTheme="minorHAnsi" w:hAnsiTheme="minorHAnsi"/>
          <w:szCs w:val="24"/>
        </w:rPr>
        <w:t xml:space="preserve">Data requirements and identification and definition of variables </w:t>
      </w:r>
    </w:p>
    <w:p w14:paraId="06DC423C" w14:textId="373AFF54" w:rsidR="00B14543" w:rsidRPr="0024299D" w:rsidRDefault="00B14543" w:rsidP="00B14543">
      <w:pPr>
        <w:pStyle w:val="Body1"/>
        <w:numPr>
          <w:ilvl w:val="0"/>
          <w:numId w:val="11"/>
        </w:numPr>
        <w:rPr>
          <w:rFonts w:asciiTheme="minorHAnsi" w:hAnsiTheme="minorHAnsi"/>
          <w:position w:val="-2"/>
          <w:szCs w:val="24"/>
        </w:rPr>
      </w:pPr>
      <w:r w:rsidRPr="0024299D">
        <w:rPr>
          <w:rFonts w:asciiTheme="minorHAnsi" w:hAnsiTheme="minorHAnsi"/>
          <w:szCs w:val="24"/>
        </w:rPr>
        <w:t>Preliminary quantitative methodology</w:t>
      </w:r>
    </w:p>
    <w:p w14:paraId="545A053A" w14:textId="6C699D1C" w:rsidR="00B14543" w:rsidRPr="0024299D" w:rsidRDefault="00B14543" w:rsidP="00B14543">
      <w:pPr>
        <w:pStyle w:val="Body1"/>
        <w:numPr>
          <w:ilvl w:val="0"/>
          <w:numId w:val="11"/>
        </w:numPr>
        <w:rPr>
          <w:rFonts w:asciiTheme="minorHAnsi" w:hAnsiTheme="minorHAnsi"/>
          <w:b/>
          <w:position w:val="-2"/>
          <w:szCs w:val="24"/>
        </w:rPr>
      </w:pPr>
      <w:r w:rsidRPr="0024299D">
        <w:rPr>
          <w:rFonts w:asciiTheme="minorHAnsi" w:hAnsiTheme="minorHAnsi"/>
          <w:b/>
          <w:szCs w:val="24"/>
        </w:rPr>
        <w:t>Due end of Session 7</w:t>
      </w:r>
    </w:p>
    <w:p w14:paraId="6610AA65" w14:textId="77777777" w:rsidR="00B14543" w:rsidRDefault="00B14543" w:rsidP="00B14543">
      <w:pPr>
        <w:pStyle w:val="Body1"/>
        <w:rPr>
          <w:rFonts w:asciiTheme="minorHAnsi" w:hAnsiTheme="minorHAnsi"/>
          <w:b/>
          <w:szCs w:val="24"/>
        </w:rPr>
      </w:pPr>
    </w:p>
    <w:p w14:paraId="48BE5575" w14:textId="77777777" w:rsidR="00326FB4" w:rsidRDefault="00326FB4" w:rsidP="00B14543">
      <w:pPr>
        <w:pStyle w:val="Body1"/>
        <w:rPr>
          <w:rFonts w:asciiTheme="minorHAnsi" w:hAnsiTheme="minorHAnsi"/>
          <w:b/>
          <w:szCs w:val="24"/>
        </w:rPr>
      </w:pPr>
    </w:p>
    <w:p w14:paraId="48E14823" w14:textId="77777777" w:rsidR="00326FB4" w:rsidRDefault="00326FB4" w:rsidP="00B14543">
      <w:pPr>
        <w:pStyle w:val="Body1"/>
        <w:rPr>
          <w:rFonts w:asciiTheme="minorHAnsi" w:hAnsiTheme="minorHAnsi"/>
          <w:b/>
          <w:szCs w:val="24"/>
        </w:rPr>
      </w:pPr>
    </w:p>
    <w:p w14:paraId="0599505E" w14:textId="77777777" w:rsidR="00326FB4" w:rsidRDefault="00326FB4" w:rsidP="00B14543">
      <w:pPr>
        <w:pStyle w:val="Body1"/>
        <w:rPr>
          <w:rFonts w:asciiTheme="minorHAnsi" w:hAnsiTheme="minorHAnsi"/>
          <w:b/>
          <w:szCs w:val="24"/>
        </w:rPr>
      </w:pPr>
    </w:p>
    <w:p w14:paraId="327225BA" w14:textId="77777777" w:rsidR="00326FB4" w:rsidRPr="0024299D" w:rsidRDefault="00326FB4" w:rsidP="00B14543">
      <w:pPr>
        <w:pStyle w:val="Body1"/>
        <w:rPr>
          <w:rFonts w:asciiTheme="minorHAnsi" w:hAnsiTheme="minorHAnsi"/>
          <w:b/>
          <w:szCs w:val="24"/>
        </w:rPr>
      </w:pPr>
    </w:p>
    <w:p w14:paraId="3E0D09B7" w14:textId="621C2EBE" w:rsidR="00B14543" w:rsidRPr="0024299D" w:rsidRDefault="00B14543" w:rsidP="00B14543">
      <w:pPr>
        <w:pStyle w:val="Body1"/>
        <w:rPr>
          <w:rFonts w:asciiTheme="minorHAnsi" w:hAnsiTheme="minorHAnsi"/>
          <w:b/>
          <w:szCs w:val="24"/>
        </w:rPr>
      </w:pPr>
      <w:r w:rsidRPr="0024299D">
        <w:rPr>
          <w:rFonts w:asciiTheme="minorHAnsi" w:hAnsiTheme="minorHAnsi"/>
          <w:b/>
          <w:szCs w:val="24"/>
        </w:rPr>
        <w:t>Assignment 4</w:t>
      </w:r>
      <w:r w:rsidR="00CB747B">
        <w:rPr>
          <w:rFonts w:asciiTheme="minorHAnsi" w:hAnsiTheme="minorHAnsi"/>
          <w:b/>
          <w:szCs w:val="24"/>
        </w:rPr>
        <w:t xml:space="preserve"> (</w:t>
      </w:r>
      <w:r w:rsidR="00A27959">
        <w:rPr>
          <w:rFonts w:asciiTheme="minorHAnsi" w:hAnsiTheme="minorHAnsi"/>
          <w:b/>
          <w:szCs w:val="24"/>
        </w:rPr>
        <w:t>7.5%</w:t>
      </w:r>
      <w:r w:rsidRPr="0024299D">
        <w:rPr>
          <w:rFonts w:asciiTheme="minorHAnsi" w:hAnsiTheme="minorHAnsi"/>
          <w:b/>
          <w:szCs w:val="24"/>
        </w:rPr>
        <w:t xml:space="preserve">): </w:t>
      </w:r>
    </w:p>
    <w:p w14:paraId="619FD36E" w14:textId="6D07C786" w:rsidR="00B14543" w:rsidRPr="0024299D" w:rsidRDefault="0024299D" w:rsidP="00B14543">
      <w:pPr>
        <w:pStyle w:val="Body1"/>
        <w:numPr>
          <w:ilvl w:val="0"/>
          <w:numId w:val="11"/>
        </w:numPr>
        <w:rPr>
          <w:rFonts w:asciiTheme="minorHAnsi" w:hAnsiTheme="minorHAnsi"/>
          <w:position w:val="-2"/>
          <w:szCs w:val="24"/>
        </w:rPr>
      </w:pPr>
      <w:r>
        <w:rPr>
          <w:rFonts w:asciiTheme="minorHAnsi" w:hAnsiTheme="minorHAnsi"/>
          <w:position w:val="-2"/>
          <w:szCs w:val="24"/>
        </w:rPr>
        <w:t>Problem Statement</w:t>
      </w:r>
    </w:p>
    <w:p w14:paraId="4B7F0C9C" w14:textId="77777777" w:rsidR="00B14543" w:rsidRPr="0024299D" w:rsidRDefault="00B14543" w:rsidP="00B14543">
      <w:pPr>
        <w:pStyle w:val="Body1"/>
        <w:numPr>
          <w:ilvl w:val="0"/>
          <w:numId w:val="11"/>
        </w:numPr>
        <w:rPr>
          <w:rFonts w:asciiTheme="minorHAnsi" w:hAnsiTheme="minorHAnsi"/>
          <w:position w:val="-2"/>
          <w:szCs w:val="24"/>
        </w:rPr>
      </w:pPr>
      <w:r w:rsidRPr="0024299D">
        <w:rPr>
          <w:rFonts w:asciiTheme="minorHAnsi" w:hAnsiTheme="minorHAnsi"/>
          <w:position w:val="-2"/>
          <w:szCs w:val="24"/>
        </w:rPr>
        <w:t xml:space="preserve">Research purpose </w:t>
      </w:r>
    </w:p>
    <w:p w14:paraId="64139ADB" w14:textId="77777777" w:rsidR="00B14543" w:rsidRPr="0024299D" w:rsidRDefault="00B14543" w:rsidP="00B14543">
      <w:pPr>
        <w:pStyle w:val="Body1"/>
        <w:numPr>
          <w:ilvl w:val="0"/>
          <w:numId w:val="11"/>
        </w:numPr>
        <w:rPr>
          <w:rFonts w:asciiTheme="minorHAnsi" w:hAnsiTheme="minorHAnsi"/>
          <w:position w:val="-2"/>
          <w:szCs w:val="24"/>
        </w:rPr>
      </w:pPr>
      <w:r w:rsidRPr="0024299D">
        <w:rPr>
          <w:rFonts w:asciiTheme="minorHAnsi" w:hAnsiTheme="minorHAnsi"/>
          <w:position w:val="-2"/>
          <w:szCs w:val="24"/>
        </w:rPr>
        <w:t xml:space="preserve">Research question and hypotheses, </w:t>
      </w:r>
    </w:p>
    <w:p w14:paraId="54CBFC42" w14:textId="66BA216D" w:rsidR="0024299D" w:rsidRPr="0024299D" w:rsidRDefault="0024299D" w:rsidP="0024299D">
      <w:pPr>
        <w:pStyle w:val="Body1"/>
        <w:numPr>
          <w:ilvl w:val="0"/>
          <w:numId w:val="11"/>
        </w:numPr>
        <w:rPr>
          <w:rFonts w:asciiTheme="minorHAnsi" w:hAnsiTheme="minorHAnsi"/>
          <w:position w:val="-2"/>
          <w:szCs w:val="24"/>
        </w:rPr>
      </w:pPr>
      <w:r w:rsidRPr="0024299D">
        <w:rPr>
          <w:rFonts w:asciiTheme="minorHAnsi" w:hAnsiTheme="minorHAnsi"/>
          <w:szCs w:val="24"/>
        </w:rPr>
        <w:t>Data collection techniques and experimental design (if necessary)</w:t>
      </w:r>
    </w:p>
    <w:p w14:paraId="5F28A9C2" w14:textId="77777777" w:rsidR="00B14543" w:rsidRPr="0024299D" w:rsidRDefault="00B14543" w:rsidP="00B14543">
      <w:pPr>
        <w:pStyle w:val="Body1"/>
        <w:numPr>
          <w:ilvl w:val="0"/>
          <w:numId w:val="11"/>
        </w:numPr>
        <w:rPr>
          <w:rFonts w:asciiTheme="minorHAnsi" w:hAnsiTheme="minorHAnsi"/>
          <w:position w:val="-2"/>
          <w:szCs w:val="24"/>
        </w:rPr>
      </w:pPr>
      <w:r w:rsidRPr="0024299D">
        <w:rPr>
          <w:rFonts w:asciiTheme="minorHAnsi" w:hAnsiTheme="minorHAnsi"/>
          <w:szCs w:val="24"/>
        </w:rPr>
        <w:t xml:space="preserve">Data requirements and identification and definition of variables </w:t>
      </w:r>
    </w:p>
    <w:p w14:paraId="36056E64" w14:textId="6C6CB494" w:rsidR="00B14543" w:rsidRPr="0024299D" w:rsidRDefault="0024299D" w:rsidP="00B14543">
      <w:pPr>
        <w:pStyle w:val="Body1"/>
        <w:numPr>
          <w:ilvl w:val="0"/>
          <w:numId w:val="11"/>
        </w:numPr>
        <w:rPr>
          <w:rFonts w:asciiTheme="minorHAnsi" w:hAnsiTheme="minorHAnsi"/>
          <w:position w:val="-2"/>
          <w:szCs w:val="24"/>
        </w:rPr>
      </w:pPr>
      <w:r w:rsidRPr="0024299D">
        <w:rPr>
          <w:rFonts w:asciiTheme="minorHAnsi" w:hAnsiTheme="minorHAnsi"/>
          <w:szCs w:val="24"/>
        </w:rPr>
        <w:t>Q</w:t>
      </w:r>
      <w:r w:rsidR="00B14543" w:rsidRPr="0024299D">
        <w:rPr>
          <w:rFonts w:asciiTheme="minorHAnsi" w:hAnsiTheme="minorHAnsi"/>
          <w:szCs w:val="24"/>
        </w:rPr>
        <w:t>uantitative methodology</w:t>
      </w:r>
    </w:p>
    <w:p w14:paraId="2158757F" w14:textId="77A8F202" w:rsidR="0024299D" w:rsidRPr="0024299D" w:rsidRDefault="0024299D" w:rsidP="00B14543">
      <w:pPr>
        <w:pStyle w:val="Body1"/>
        <w:numPr>
          <w:ilvl w:val="0"/>
          <w:numId w:val="11"/>
        </w:numPr>
        <w:rPr>
          <w:rFonts w:asciiTheme="minorHAnsi" w:hAnsiTheme="minorHAnsi"/>
          <w:position w:val="-2"/>
          <w:szCs w:val="24"/>
        </w:rPr>
      </w:pPr>
      <w:r w:rsidRPr="0024299D">
        <w:rPr>
          <w:rFonts w:asciiTheme="minorHAnsi" w:hAnsiTheme="minorHAnsi"/>
          <w:szCs w:val="24"/>
        </w:rPr>
        <w:t>Analysis, modeling, and model evaluation and validation</w:t>
      </w:r>
    </w:p>
    <w:p w14:paraId="59A059FC" w14:textId="5DCA3B91" w:rsidR="0024299D" w:rsidRPr="0024299D" w:rsidRDefault="0024299D" w:rsidP="00B14543">
      <w:pPr>
        <w:pStyle w:val="Body1"/>
        <w:numPr>
          <w:ilvl w:val="0"/>
          <w:numId w:val="11"/>
        </w:numPr>
        <w:rPr>
          <w:rFonts w:asciiTheme="minorHAnsi" w:hAnsiTheme="minorHAnsi"/>
          <w:position w:val="-2"/>
          <w:szCs w:val="24"/>
        </w:rPr>
      </w:pPr>
      <w:r w:rsidRPr="0024299D">
        <w:rPr>
          <w:rFonts w:asciiTheme="minorHAnsi" w:hAnsiTheme="minorHAnsi"/>
          <w:szCs w:val="24"/>
        </w:rPr>
        <w:t>Expected findings and project completion plan</w:t>
      </w:r>
    </w:p>
    <w:p w14:paraId="4CA41F69" w14:textId="25F46DD5" w:rsidR="0024299D" w:rsidRPr="003D20F7" w:rsidRDefault="00B14543" w:rsidP="0024299D">
      <w:pPr>
        <w:pStyle w:val="Body1"/>
        <w:numPr>
          <w:ilvl w:val="0"/>
          <w:numId w:val="11"/>
        </w:numPr>
        <w:rPr>
          <w:rFonts w:asciiTheme="minorHAnsi" w:hAnsiTheme="minorHAnsi"/>
          <w:b/>
          <w:position w:val="-2"/>
          <w:szCs w:val="24"/>
        </w:rPr>
      </w:pPr>
      <w:r w:rsidRPr="0024299D">
        <w:rPr>
          <w:rFonts w:asciiTheme="minorHAnsi" w:hAnsiTheme="minorHAnsi"/>
          <w:b/>
          <w:szCs w:val="24"/>
        </w:rPr>
        <w:t>Due end of Session 9</w:t>
      </w:r>
    </w:p>
    <w:p w14:paraId="3EFF51A9" w14:textId="33160D2C" w:rsidR="0024299D" w:rsidRPr="0024299D" w:rsidRDefault="0091389F" w:rsidP="0024299D">
      <w:pPr>
        <w:spacing w:before="100" w:beforeAutospacing="1" w:after="100" w:afterAutospacing="1"/>
        <w:rPr>
          <w:b/>
        </w:rPr>
      </w:pPr>
      <w:r>
        <w:rPr>
          <w:b/>
        </w:rPr>
        <w:t>Final Capstone Project Proposal with Timelines, and Capstone Proposal Presentation</w:t>
      </w:r>
    </w:p>
    <w:p w14:paraId="0071624E" w14:textId="79D958CE" w:rsidR="0024299D" w:rsidRPr="0024299D" w:rsidRDefault="0024299D" w:rsidP="0024299D">
      <w:pPr>
        <w:pStyle w:val="ListParagraph"/>
        <w:numPr>
          <w:ilvl w:val="0"/>
          <w:numId w:val="12"/>
        </w:numPr>
        <w:spacing w:before="100" w:beforeAutospacing="1" w:after="100" w:afterAutospacing="1"/>
      </w:pPr>
      <w:r w:rsidRPr="0024299D">
        <w:rPr>
          <w:rFonts w:asciiTheme="minorHAnsi" w:hAnsiTheme="minorHAnsi"/>
          <w:b/>
          <w:sz w:val="24"/>
          <w:szCs w:val="24"/>
        </w:rPr>
        <w:t>Due end of Session 10</w:t>
      </w:r>
      <w:r w:rsidRPr="0024299D">
        <w:t>.</w:t>
      </w:r>
    </w:p>
    <w:p w14:paraId="5EBD7E97" w14:textId="77777777" w:rsidR="00B14543" w:rsidRPr="0024299D" w:rsidRDefault="00B14543" w:rsidP="000E2574">
      <w:pPr>
        <w:spacing w:before="100" w:beforeAutospacing="1" w:after="100" w:afterAutospacing="1"/>
        <w:rPr>
          <w:rFonts w:cs="Times New Roman"/>
        </w:rPr>
      </w:pPr>
    </w:p>
    <w:sectPr w:rsidR="00B14543" w:rsidRPr="0024299D" w:rsidSect="006766DC">
      <w:headerReference w:type="default" r:id="rId15"/>
      <w:footerReference w:type="even" r:id="rId16"/>
      <w:footerReference w:type="default" r:id="rId17"/>
      <w:headerReference w:type="first" r:id="rId18"/>
      <w:footerReference w:type="first" r:id="rId19"/>
      <w:pgSz w:w="12240" w:h="15840"/>
      <w:pgMar w:top="504" w:right="504" w:bottom="504" w:left="504" w:header="504" w:footer="504"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066B2E" w14:textId="77777777" w:rsidR="00012629" w:rsidRDefault="00012629" w:rsidP="000668D9">
      <w:r>
        <w:separator/>
      </w:r>
    </w:p>
  </w:endnote>
  <w:endnote w:type="continuationSeparator" w:id="0">
    <w:p w14:paraId="5A11EA4E" w14:textId="77777777" w:rsidR="00012629" w:rsidRDefault="00012629" w:rsidP="000668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Garamond">
    <w:panose1 w:val="02020404030301010803"/>
    <w:charset w:val="00"/>
    <w:family w:val="roman"/>
    <w:pitch w:val="variable"/>
    <w:sig w:usb0="00000287" w:usb1="00000000" w:usb2="00000000" w:usb3="00000000" w:csb0="0000009F" w:csb1="00000000"/>
  </w:font>
  <w:font w:name="Lucida Grande">
    <w:charset w:val="00"/>
    <w:family w:val="auto"/>
    <w:pitch w:val="variable"/>
    <w:sig w:usb0="E1000AEF" w:usb1="5000A1FF" w:usb2="00000000" w:usb3="00000000" w:csb0="000001BF" w:csb1="00000000"/>
  </w:font>
  <w:font w:name="Franklin Gothic Medium">
    <w:panose1 w:val="020B0603020102020204"/>
    <w:charset w:val="00"/>
    <w:family w:val="swiss"/>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15B1CE" w14:textId="77777777" w:rsidR="009C61A1" w:rsidRDefault="009C61A1" w:rsidP="00DD050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052D38D" w14:textId="77777777" w:rsidR="009C61A1" w:rsidRDefault="009C61A1" w:rsidP="001D7A02">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4501D9" w14:textId="2DAE6E5C" w:rsidR="009C61A1" w:rsidRDefault="009C61A1" w:rsidP="00DD050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5267D">
      <w:rPr>
        <w:rStyle w:val="PageNumber"/>
        <w:noProof/>
      </w:rPr>
      <w:t>7</w:t>
    </w:r>
    <w:r>
      <w:rPr>
        <w:rStyle w:val="PageNumber"/>
      </w:rPr>
      <w:fldChar w:fldCharType="end"/>
    </w:r>
  </w:p>
  <w:p w14:paraId="7F64E853" w14:textId="77777777" w:rsidR="009C61A1" w:rsidRDefault="009C61A1" w:rsidP="001D7A02">
    <w:pPr>
      <w:pStyle w:val="Footer"/>
      <w:ind w:right="360"/>
    </w:pPr>
    <w:r>
      <w:rPr>
        <w:noProof/>
      </w:rPr>
      <w:drawing>
        <wp:inline distT="0" distB="0" distL="0" distR="0" wp14:anchorId="49173FBF" wp14:editId="1BF5582F">
          <wp:extent cx="7134225" cy="62147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rketing:Desktop:Flyer Template Footer Vers 2.jp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134225" cy="621470"/>
                  </a:xfrm>
                  <a:prstGeom prst="rect">
                    <a:avLst/>
                  </a:prstGeom>
                  <a:noFill/>
                  <a:ln>
                    <a:noFill/>
                  </a:ln>
                </pic:spPr>
              </pic:pic>
            </a:graphicData>
          </a:graphic>
        </wp:inline>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9BDC22" w14:textId="77777777" w:rsidR="009C61A1" w:rsidRDefault="009C61A1">
    <w:pPr>
      <w:pStyle w:val="Footer"/>
    </w:pPr>
    <w:r>
      <w:rPr>
        <w:noProof/>
      </w:rPr>
      <w:drawing>
        <wp:inline distT="0" distB="0" distL="0" distR="0" wp14:anchorId="1BBA6DC9" wp14:editId="5A12821F">
          <wp:extent cx="7134225" cy="62147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rketing:Desktop:Flyer Template Footer Vers 2.jp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134225" cy="621470"/>
                  </a:xfrm>
                  <a:prstGeom prst="rect">
                    <a:avLst/>
                  </a:prstGeom>
                  <a:noFill/>
                  <a:ln>
                    <a:noFill/>
                  </a:ln>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4A657C" w14:textId="77777777" w:rsidR="00012629" w:rsidRDefault="00012629" w:rsidP="000668D9">
      <w:r>
        <w:separator/>
      </w:r>
    </w:p>
  </w:footnote>
  <w:footnote w:type="continuationSeparator" w:id="0">
    <w:p w14:paraId="1B97C845" w14:textId="77777777" w:rsidR="00012629" w:rsidRDefault="00012629" w:rsidP="000668D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F5E429" w14:textId="6B9D984C" w:rsidR="009C61A1" w:rsidRDefault="000E15BC" w:rsidP="001D7A02">
    <w:pPr>
      <w:pStyle w:val="Header"/>
      <w:jc w:val="right"/>
    </w:pPr>
    <w:r>
      <w:t xml:space="preserve">Research </w:t>
    </w:r>
    <w:r w:rsidR="002430AF">
      <w:t>Design</w:t>
    </w:r>
    <w:r w:rsidR="00D06691">
      <w:t xml:space="preserve"> For Business Applications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BF49B3" w14:textId="77777777" w:rsidR="009C61A1" w:rsidRDefault="009C61A1">
    <w:pPr>
      <w:pStyle w:val="Header"/>
    </w:pPr>
    <w:r>
      <w:rPr>
        <w:noProof/>
      </w:rPr>
      <w:drawing>
        <wp:inline distT="0" distB="0" distL="0" distR="0" wp14:anchorId="2E44B5BA" wp14:editId="1CFC7252">
          <wp:extent cx="7115577" cy="168401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rketing:Desktop:Flyer Template Header Vers 2.jp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115577" cy="1684019"/>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920A4"/>
    <w:multiLevelType w:val="hybridMultilevel"/>
    <w:tmpl w:val="D68A1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BA6AA0"/>
    <w:multiLevelType w:val="hybridMultilevel"/>
    <w:tmpl w:val="757C7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8B3A36"/>
    <w:multiLevelType w:val="hybridMultilevel"/>
    <w:tmpl w:val="D05E2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722CC3"/>
    <w:multiLevelType w:val="hybridMultilevel"/>
    <w:tmpl w:val="BF166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E370F0"/>
    <w:multiLevelType w:val="hybridMultilevel"/>
    <w:tmpl w:val="0E6E1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28128F"/>
    <w:multiLevelType w:val="hybridMultilevel"/>
    <w:tmpl w:val="5686A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391881"/>
    <w:multiLevelType w:val="hybridMultilevel"/>
    <w:tmpl w:val="8BB29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9F14C7F"/>
    <w:multiLevelType w:val="hybridMultilevel"/>
    <w:tmpl w:val="CF2C8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E650902"/>
    <w:multiLevelType w:val="hybridMultilevel"/>
    <w:tmpl w:val="60AC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E6806F5"/>
    <w:multiLevelType w:val="hybridMultilevel"/>
    <w:tmpl w:val="BFC8CD6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68AF5EA2"/>
    <w:multiLevelType w:val="hybridMultilevel"/>
    <w:tmpl w:val="5EA45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4082777"/>
    <w:multiLevelType w:val="hybridMultilevel"/>
    <w:tmpl w:val="52563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6"/>
  </w:num>
  <w:num w:numId="3">
    <w:abstractNumId w:val="4"/>
  </w:num>
  <w:num w:numId="4">
    <w:abstractNumId w:val="7"/>
  </w:num>
  <w:num w:numId="5">
    <w:abstractNumId w:val="0"/>
  </w:num>
  <w:num w:numId="6">
    <w:abstractNumId w:val="2"/>
  </w:num>
  <w:num w:numId="7">
    <w:abstractNumId w:val="11"/>
  </w:num>
  <w:num w:numId="8">
    <w:abstractNumId w:val="10"/>
  </w:num>
  <w:num w:numId="9">
    <w:abstractNumId w:val="3"/>
  </w:num>
  <w:num w:numId="10">
    <w:abstractNumId w:val="5"/>
  </w:num>
  <w:num w:numId="11">
    <w:abstractNumId w:val="8"/>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33BF"/>
    <w:rsid w:val="00002FC5"/>
    <w:rsid w:val="0000794E"/>
    <w:rsid w:val="00012629"/>
    <w:rsid w:val="00033D7B"/>
    <w:rsid w:val="00063F17"/>
    <w:rsid w:val="00065CA0"/>
    <w:rsid w:val="000668D9"/>
    <w:rsid w:val="000701EC"/>
    <w:rsid w:val="00072773"/>
    <w:rsid w:val="0007309C"/>
    <w:rsid w:val="00084ECC"/>
    <w:rsid w:val="000A018F"/>
    <w:rsid w:val="000A2D5A"/>
    <w:rsid w:val="000B6F2D"/>
    <w:rsid w:val="000E15BC"/>
    <w:rsid w:val="000E2574"/>
    <w:rsid w:val="000E71BC"/>
    <w:rsid w:val="000F524A"/>
    <w:rsid w:val="00101BB2"/>
    <w:rsid w:val="00110DF1"/>
    <w:rsid w:val="00123A47"/>
    <w:rsid w:val="00127E62"/>
    <w:rsid w:val="00134C2D"/>
    <w:rsid w:val="00163D47"/>
    <w:rsid w:val="00177854"/>
    <w:rsid w:val="001866AC"/>
    <w:rsid w:val="00190711"/>
    <w:rsid w:val="001934A1"/>
    <w:rsid w:val="001979B2"/>
    <w:rsid w:val="001A7379"/>
    <w:rsid w:val="001C2EB6"/>
    <w:rsid w:val="001C6371"/>
    <w:rsid w:val="001C7CDE"/>
    <w:rsid w:val="001D6E6C"/>
    <w:rsid w:val="001D7A02"/>
    <w:rsid w:val="001E438A"/>
    <w:rsid w:val="001E4FB6"/>
    <w:rsid w:val="001F01FF"/>
    <w:rsid w:val="00213A3A"/>
    <w:rsid w:val="002252EA"/>
    <w:rsid w:val="00231CD6"/>
    <w:rsid w:val="00232D27"/>
    <w:rsid w:val="0024299D"/>
    <w:rsid w:val="002430AF"/>
    <w:rsid w:val="00244B18"/>
    <w:rsid w:val="0025267D"/>
    <w:rsid w:val="002550AA"/>
    <w:rsid w:val="00256EEF"/>
    <w:rsid w:val="0025777E"/>
    <w:rsid w:val="0027426B"/>
    <w:rsid w:val="0029069D"/>
    <w:rsid w:val="002A357A"/>
    <w:rsid w:val="002A6054"/>
    <w:rsid w:val="002E6AEF"/>
    <w:rsid w:val="00307470"/>
    <w:rsid w:val="0031057A"/>
    <w:rsid w:val="00326FB4"/>
    <w:rsid w:val="00336BA9"/>
    <w:rsid w:val="00343250"/>
    <w:rsid w:val="00344921"/>
    <w:rsid w:val="00347BB4"/>
    <w:rsid w:val="003515E1"/>
    <w:rsid w:val="00351FA9"/>
    <w:rsid w:val="0035346E"/>
    <w:rsid w:val="00356538"/>
    <w:rsid w:val="00356DEE"/>
    <w:rsid w:val="00361E64"/>
    <w:rsid w:val="00366AEE"/>
    <w:rsid w:val="00370176"/>
    <w:rsid w:val="00373BC3"/>
    <w:rsid w:val="003925E0"/>
    <w:rsid w:val="003A08BD"/>
    <w:rsid w:val="003A1A15"/>
    <w:rsid w:val="003A7DCF"/>
    <w:rsid w:val="003B4382"/>
    <w:rsid w:val="003C1E4F"/>
    <w:rsid w:val="003C7757"/>
    <w:rsid w:val="003D20F7"/>
    <w:rsid w:val="003D49F9"/>
    <w:rsid w:val="003F14C8"/>
    <w:rsid w:val="003F5440"/>
    <w:rsid w:val="003F7E30"/>
    <w:rsid w:val="004039CA"/>
    <w:rsid w:val="00414840"/>
    <w:rsid w:val="00433B72"/>
    <w:rsid w:val="0044382C"/>
    <w:rsid w:val="00447C68"/>
    <w:rsid w:val="0045548A"/>
    <w:rsid w:val="00461982"/>
    <w:rsid w:val="00472E41"/>
    <w:rsid w:val="00486900"/>
    <w:rsid w:val="004875A6"/>
    <w:rsid w:val="004920F6"/>
    <w:rsid w:val="004A4E8F"/>
    <w:rsid w:val="004A506F"/>
    <w:rsid w:val="004B7A2C"/>
    <w:rsid w:val="004C1834"/>
    <w:rsid w:val="004E6561"/>
    <w:rsid w:val="00503CCC"/>
    <w:rsid w:val="0052403C"/>
    <w:rsid w:val="00554EEC"/>
    <w:rsid w:val="00565806"/>
    <w:rsid w:val="00570D77"/>
    <w:rsid w:val="00582E4A"/>
    <w:rsid w:val="005A678D"/>
    <w:rsid w:val="005B7D74"/>
    <w:rsid w:val="005C700E"/>
    <w:rsid w:val="005C7FA4"/>
    <w:rsid w:val="006004B0"/>
    <w:rsid w:val="00600DBC"/>
    <w:rsid w:val="00602178"/>
    <w:rsid w:val="00612C90"/>
    <w:rsid w:val="00613837"/>
    <w:rsid w:val="00614584"/>
    <w:rsid w:val="00624BCF"/>
    <w:rsid w:val="00634D0E"/>
    <w:rsid w:val="00641054"/>
    <w:rsid w:val="006411B0"/>
    <w:rsid w:val="00644A39"/>
    <w:rsid w:val="00663DE2"/>
    <w:rsid w:val="006737D2"/>
    <w:rsid w:val="006766DC"/>
    <w:rsid w:val="006A409B"/>
    <w:rsid w:val="006A62AE"/>
    <w:rsid w:val="006B7368"/>
    <w:rsid w:val="006C289F"/>
    <w:rsid w:val="006C483E"/>
    <w:rsid w:val="006D0A28"/>
    <w:rsid w:val="006D3899"/>
    <w:rsid w:val="006F6B80"/>
    <w:rsid w:val="006F753F"/>
    <w:rsid w:val="006F7826"/>
    <w:rsid w:val="007121B9"/>
    <w:rsid w:val="00733F89"/>
    <w:rsid w:val="00754FB4"/>
    <w:rsid w:val="00756D5F"/>
    <w:rsid w:val="00760A98"/>
    <w:rsid w:val="007633ED"/>
    <w:rsid w:val="007A2EA9"/>
    <w:rsid w:val="007B155C"/>
    <w:rsid w:val="007E0C5A"/>
    <w:rsid w:val="007E2FF6"/>
    <w:rsid w:val="007E58F6"/>
    <w:rsid w:val="00805FEC"/>
    <w:rsid w:val="008100DC"/>
    <w:rsid w:val="00810E9F"/>
    <w:rsid w:val="00812F82"/>
    <w:rsid w:val="00835C36"/>
    <w:rsid w:val="0084513E"/>
    <w:rsid w:val="008540C4"/>
    <w:rsid w:val="00870A11"/>
    <w:rsid w:val="00876DD3"/>
    <w:rsid w:val="008933BF"/>
    <w:rsid w:val="00894EF6"/>
    <w:rsid w:val="008B1411"/>
    <w:rsid w:val="008C1E6A"/>
    <w:rsid w:val="008D45F9"/>
    <w:rsid w:val="008E5737"/>
    <w:rsid w:val="009038D7"/>
    <w:rsid w:val="0091389F"/>
    <w:rsid w:val="009169E2"/>
    <w:rsid w:val="00945525"/>
    <w:rsid w:val="00954CA4"/>
    <w:rsid w:val="0096376F"/>
    <w:rsid w:val="009670D9"/>
    <w:rsid w:val="009971AB"/>
    <w:rsid w:val="009B3154"/>
    <w:rsid w:val="009C61A1"/>
    <w:rsid w:val="009D22CC"/>
    <w:rsid w:val="009D2450"/>
    <w:rsid w:val="009D288B"/>
    <w:rsid w:val="009E63DF"/>
    <w:rsid w:val="009E6A7D"/>
    <w:rsid w:val="009F0DF4"/>
    <w:rsid w:val="00A03E3F"/>
    <w:rsid w:val="00A07926"/>
    <w:rsid w:val="00A14205"/>
    <w:rsid w:val="00A21DFC"/>
    <w:rsid w:val="00A27959"/>
    <w:rsid w:val="00A40FDC"/>
    <w:rsid w:val="00A80C6E"/>
    <w:rsid w:val="00A95997"/>
    <w:rsid w:val="00AA20DC"/>
    <w:rsid w:val="00AA2C56"/>
    <w:rsid w:val="00AA5FE0"/>
    <w:rsid w:val="00AB5896"/>
    <w:rsid w:val="00AC030E"/>
    <w:rsid w:val="00AC34B5"/>
    <w:rsid w:val="00AC57A7"/>
    <w:rsid w:val="00AD200C"/>
    <w:rsid w:val="00AE64A7"/>
    <w:rsid w:val="00B01CAD"/>
    <w:rsid w:val="00B14543"/>
    <w:rsid w:val="00B175D6"/>
    <w:rsid w:val="00B22821"/>
    <w:rsid w:val="00B25768"/>
    <w:rsid w:val="00B34505"/>
    <w:rsid w:val="00B35F39"/>
    <w:rsid w:val="00B4704A"/>
    <w:rsid w:val="00B47442"/>
    <w:rsid w:val="00B5042A"/>
    <w:rsid w:val="00B52D63"/>
    <w:rsid w:val="00B65082"/>
    <w:rsid w:val="00B82DA8"/>
    <w:rsid w:val="00B85AE8"/>
    <w:rsid w:val="00B861A8"/>
    <w:rsid w:val="00B94D21"/>
    <w:rsid w:val="00B95D42"/>
    <w:rsid w:val="00B96BD8"/>
    <w:rsid w:val="00BA40D0"/>
    <w:rsid w:val="00BD51B2"/>
    <w:rsid w:val="00BF4E07"/>
    <w:rsid w:val="00C019B9"/>
    <w:rsid w:val="00C17EE0"/>
    <w:rsid w:val="00C345B1"/>
    <w:rsid w:val="00C37FF4"/>
    <w:rsid w:val="00C47E08"/>
    <w:rsid w:val="00C51BAE"/>
    <w:rsid w:val="00C53970"/>
    <w:rsid w:val="00C53A35"/>
    <w:rsid w:val="00C55AFB"/>
    <w:rsid w:val="00C574E3"/>
    <w:rsid w:val="00C64A7D"/>
    <w:rsid w:val="00C72336"/>
    <w:rsid w:val="00C76E11"/>
    <w:rsid w:val="00C900EE"/>
    <w:rsid w:val="00C95BA8"/>
    <w:rsid w:val="00C9727A"/>
    <w:rsid w:val="00CB5727"/>
    <w:rsid w:val="00CB747B"/>
    <w:rsid w:val="00CB74C2"/>
    <w:rsid w:val="00CE7853"/>
    <w:rsid w:val="00CF51AD"/>
    <w:rsid w:val="00D0650B"/>
    <w:rsid w:val="00D06691"/>
    <w:rsid w:val="00D12AAD"/>
    <w:rsid w:val="00D224CE"/>
    <w:rsid w:val="00D30604"/>
    <w:rsid w:val="00D329C4"/>
    <w:rsid w:val="00D3497A"/>
    <w:rsid w:val="00D357F0"/>
    <w:rsid w:val="00D557DB"/>
    <w:rsid w:val="00D604E3"/>
    <w:rsid w:val="00D815C3"/>
    <w:rsid w:val="00D8167A"/>
    <w:rsid w:val="00D8543B"/>
    <w:rsid w:val="00D92734"/>
    <w:rsid w:val="00DC5818"/>
    <w:rsid w:val="00DD050D"/>
    <w:rsid w:val="00DF6C3A"/>
    <w:rsid w:val="00E0131B"/>
    <w:rsid w:val="00E013F4"/>
    <w:rsid w:val="00E02ABE"/>
    <w:rsid w:val="00E16DD3"/>
    <w:rsid w:val="00E20492"/>
    <w:rsid w:val="00E319C3"/>
    <w:rsid w:val="00E31C07"/>
    <w:rsid w:val="00E41EC1"/>
    <w:rsid w:val="00E6080D"/>
    <w:rsid w:val="00E665B9"/>
    <w:rsid w:val="00E852BF"/>
    <w:rsid w:val="00EB2062"/>
    <w:rsid w:val="00EB217E"/>
    <w:rsid w:val="00EB3A7F"/>
    <w:rsid w:val="00EC24F5"/>
    <w:rsid w:val="00EE41AD"/>
    <w:rsid w:val="00EF00FA"/>
    <w:rsid w:val="00F22F6D"/>
    <w:rsid w:val="00F25FE7"/>
    <w:rsid w:val="00F3252E"/>
    <w:rsid w:val="00F35219"/>
    <w:rsid w:val="00F408A9"/>
    <w:rsid w:val="00F667D7"/>
    <w:rsid w:val="00F731EF"/>
    <w:rsid w:val="00FA71B2"/>
    <w:rsid w:val="00FB16CA"/>
    <w:rsid w:val="00FC751B"/>
    <w:rsid w:val="00FD33F4"/>
    <w:rsid w:val="00FE5B4F"/>
    <w:rsid w:val="00FF3B4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E1261E4"/>
  <w14:defaultImageDpi w14:val="300"/>
  <w15:docId w15:val="{643A97A5-5C52-4396-9B99-1D4906B45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Heading2"/>
    <w:next w:val="Normal"/>
    <w:link w:val="Heading1Char"/>
    <w:qFormat/>
    <w:rsid w:val="00D815C3"/>
    <w:pPr>
      <w:outlineLvl w:val="0"/>
    </w:pPr>
    <w:rPr>
      <w:sz w:val="26"/>
      <w:szCs w:val="28"/>
    </w:rPr>
  </w:style>
  <w:style w:type="paragraph" w:styleId="Heading2">
    <w:name w:val="heading 2"/>
    <w:basedOn w:val="Normal"/>
    <w:next w:val="Normal"/>
    <w:link w:val="Heading2Char"/>
    <w:qFormat/>
    <w:rsid w:val="00D815C3"/>
    <w:pPr>
      <w:widowControl w:val="0"/>
      <w:outlineLvl w:val="1"/>
    </w:pPr>
    <w:rPr>
      <w:rFonts w:ascii="Garamond" w:eastAsia="Times New Roman" w:hAnsi="Garamond" w:cs="Times New Roman"/>
      <w:b/>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668D9"/>
    <w:pPr>
      <w:tabs>
        <w:tab w:val="center" w:pos="4320"/>
        <w:tab w:val="right" w:pos="8640"/>
      </w:tabs>
    </w:pPr>
  </w:style>
  <w:style w:type="character" w:customStyle="1" w:styleId="HeaderChar">
    <w:name w:val="Header Char"/>
    <w:basedOn w:val="DefaultParagraphFont"/>
    <w:link w:val="Header"/>
    <w:uiPriority w:val="99"/>
    <w:rsid w:val="000668D9"/>
  </w:style>
  <w:style w:type="paragraph" w:styleId="Footer">
    <w:name w:val="footer"/>
    <w:basedOn w:val="Normal"/>
    <w:link w:val="FooterChar"/>
    <w:uiPriority w:val="99"/>
    <w:unhideWhenUsed/>
    <w:rsid w:val="000668D9"/>
    <w:pPr>
      <w:tabs>
        <w:tab w:val="center" w:pos="4320"/>
        <w:tab w:val="right" w:pos="8640"/>
      </w:tabs>
    </w:pPr>
  </w:style>
  <w:style w:type="character" w:customStyle="1" w:styleId="FooterChar">
    <w:name w:val="Footer Char"/>
    <w:basedOn w:val="DefaultParagraphFont"/>
    <w:link w:val="Footer"/>
    <w:uiPriority w:val="99"/>
    <w:rsid w:val="000668D9"/>
  </w:style>
  <w:style w:type="paragraph" w:styleId="BalloonText">
    <w:name w:val="Balloon Text"/>
    <w:basedOn w:val="Normal"/>
    <w:link w:val="BalloonTextChar"/>
    <w:uiPriority w:val="99"/>
    <w:semiHidden/>
    <w:unhideWhenUsed/>
    <w:rsid w:val="009038D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038D7"/>
    <w:rPr>
      <w:rFonts w:ascii="Lucida Grande" w:hAnsi="Lucida Grande" w:cs="Lucida Grande"/>
      <w:sz w:val="18"/>
      <w:szCs w:val="18"/>
    </w:rPr>
  </w:style>
  <w:style w:type="character" w:customStyle="1" w:styleId="Heading1Char">
    <w:name w:val="Heading 1 Char"/>
    <w:basedOn w:val="DefaultParagraphFont"/>
    <w:link w:val="Heading1"/>
    <w:rsid w:val="00D815C3"/>
    <w:rPr>
      <w:rFonts w:ascii="Garamond" w:eastAsia="Times New Roman" w:hAnsi="Garamond" w:cs="Times New Roman"/>
      <w:b/>
      <w:sz w:val="26"/>
      <w:szCs w:val="28"/>
    </w:rPr>
  </w:style>
  <w:style w:type="character" w:customStyle="1" w:styleId="Heading2Char">
    <w:name w:val="Heading 2 Char"/>
    <w:basedOn w:val="DefaultParagraphFont"/>
    <w:link w:val="Heading2"/>
    <w:rsid w:val="00D815C3"/>
    <w:rPr>
      <w:rFonts w:ascii="Garamond" w:eastAsia="Times New Roman" w:hAnsi="Garamond" w:cs="Times New Roman"/>
      <w:b/>
      <w:sz w:val="22"/>
    </w:rPr>
  </w:style>
  <w:style w:type="character" w:styleId="Hyperlink">
    <w:name w:val="Hyperlink"/>
    <w:basedOn w:val="DefaultParagraphFont"/>
    <w:rsid w:val="00D815C3"/>
    <w:rPr>
      <w:color w:val="0000FF"/>
      <w:u w:val="single"/>
    </w:rPr>
  </w:style>
  <w:style w:type="paragraph" w:styleId="ListParagraph">
    <w:name w:val="List Paragraph"/>
    <w:basedOn w:val="Normal"/>
    <w:uiPriority w:val="34"/>
    <w:qFormat/>
    <w:rsid w:val="00D815C3"/>
    <w:pPr>
      <w:ind w:left="720"/>
      <w:contextualSpacing/>
    </w:pPr>
    <w:rPr>
      <w:rFonts w:ascii="Times New Roman" w:eastAsia="Times New Roman" w:hAnsi="Times New Roman" w:cs="Times New Roman"/>
      <w:sz w:val="20"/>
      <w:szCs w:val="20"/>
    </w:rPr>
  </w:style>
  <w:style w:type="character" w:styleId="CommentReference">
    <w:name w:val="annotation reference"/>
    <w:basedOn w:val="DefaultParagraphFont"/>
    <w:uiPriority w:val="99"/>
    <w:semiHidden/>
    <w:unhideWhenUsed/>
    <w:rsid w:val="00F667D7"/>
    <w:rPr>
      <w:sz w:val="16"/>
      <w:szCs w:val="16"/>
    </w:rPr>
  </w:style>
  <w:style w:type="paragraph" w:styleId="CommentText">
    <w:name w:val="annotation text"/>
    <w:basedOn w:val="Normal"/>
    <w:link w:val="CommentTextChar"/>
    <w:uiPriority w:val="99"/>
    <w:semiHidden/>
    <w:unhideWhenUsed/>
    <w:rsid w:val="00F667D7"/>
    <w:rPr>
      <w:sz w:val="20"/>
      <w:szCs w:val="20"/>
    </w:rPr>
  </w:style>
  <w:style w:type="character" w:customStyle="1" w:styleId="CommentTextChar">
    <w:name w:val="Comment Text Char"/>
    <w:basedOn w:val="DefaultParagraphFont"/>
    <w:link w:val="CommentText"/>
    <w:uiPriority w:val="99"/>
    <w:semiHidden/>
    <w:rsid w:val="00F667D7"/>
    <w:rPr>
      <w:sz w:val="20"/>
      <w:szCs w:val="20"/>
    </w:rPr>
  </w:style>
  <w:style w:type="paragraph" w:styleId="CommentSubject">
    <w:name w:val="annotation subject"/>
    <w:basedOn w:val="CommentText"/>
    <w:next w:val="CommentText"/>
    <w:link w:val="CommentSubjectChar"/>
    <w:uiPriority w:val="99"/>
    <w:semiHidden/>
    <w:unhideWhenUsed/>
    <w:rsid w:val="00F667D7"/>
    <w:rPr>
      <w:b/>
      <w:bCs/>
    </w:rPr>
  </w:style>
  <w:style w:type="character" w:customStyle="1" w:styleId="CommentSubjectChar">
    <w:name w:val="Comment Subject Char"/>
    <w:basedOn w:val="CommentTextChar"/>
    <w:link w:val="CommentSubject"/>
    <w:uiPriority w:val="99"/>
    <w:semiHidden/>
    <w:rsid w:val="00F667D7"/>
    <w:rPr>
      <w:b/>
      <w:bCs/>
      <w:sz w:val="20"/>
      <w:szCs w:val="20"/>
    </w:rPr>
  </w:style>
  <w:style w:type="paragraph" w:customStyle="1" w:styleId="Default">
    <w:name w:val="Default"/>
    <w:rsid w:val="006F753F"/>
    <w:pPr>
      <w:autoSpaceDE w:val="0"/>
      <w:autoSpaceDN w:val="0"/>
      <w:adjustRightInd w:val="0"/>
    </w:pPr>
    <w:rPr>
      <w:rFonts w:ascii="Franklin Gothic Medium" w:eastAsia="Times New Roman" w:hAnsi="Franklin Gothic Medium" w:cs="Franklin Gothic Medium"/>
      <w:color w:val="000000"/>
      <w:lang w:eastAsia="zh-CN"/>
    </w:rPr>
  </w:style>
  <w:style w:type="paragraph" w:customStyle="1" w:styleId="centered">
    <w:name w:val="centered"/>
    <w:basedOn w:val="Normal"/>
    <w:rsid w:val="0031057A"/>
    <w:pPr>
      <w:spacing w:before="100" w:beforeAutospacing="1" w:after="100" w:afterAutospacing="1"/>
      <w:jc w:val="center"/>
    </w:pPr>
    <w:rPr>
      <w:rFonts w:ascii="Times New Roman" w:eastAsia="Times New Roman" w:hAnsi="Times New Roman" w:cs="Times New Roman"/>
    </w:rPr>
  </w:style>
  <w:style w:type="paragraph" w:customStyle="1" w:styleId="Body1">
    <w:name w:val="Body 1"/>
    <w:rsid w:val="000A2D5A"/>
    <w:rPr>
      <w:rFonts w:ascii="Helvetica" w:eastAsia="Arial Unicode MS" w:hAnsi="Helvetica" w:cs="Times New Roman"/>
      <w:color w:val="000000"/>
      <w:szCs w:val="20"/>
    </w:rPr>
  </w:style>
  <w:style w:type="paragraph" w:customStyle="1" w:styleId="ODEHandoutHeader1">
    <w:name w:val="ODE Handout Header 1"/>
    <w:next w:val="ODEhandoutbody"/>
    <w:qFormat/>
    <w:rsid w:val="000A2D5A"/>
    <w:rPr>
      <w:rFonts w:ascii="Franklin Gothic Medium" w:eastAsia="Times New Roman" w:hAnsi="Franklin Gothic Medium" w:cs="Arial"/>
      <w:b/>
      <w:bCs/>
      <w:color w:val="000000"/>
      <w:sz w:val="22"/>
    </w:rPr>
  </w:style>
  <w:style w:type="paragraph" w:customStyle="1" w:styleId="ODEhandoutbody">
    <w:name w:val="ODE handout body"/>
    <w:qFormat/>
    <w:rsid w:val="000A2D5A"/>
    <w:pPr>
      <w:ind w:left="259"/>
      <w:contextualSpacing/>
    </w:pPr>
    <w:rPr>
      <w:rFonts w:ascii="Times New Roman" w:eastAsia="Times New Roman" w:hAnsi="Times New Roman" w:cs="Times New Roman"/>
    </w:rPr>
  </w:style>
  <w:style w:type="character" w:styleId="PageNumber">
    <w:name w:val="page number"/>
    <w:basedOn w:val="DefaultParagraphFont"/>
    <w:uiPriority w:val="99"/>
    <w:semiHidden/>
    <w:unhideWhenUsed/>
    <w:rsid w:val="001D7A02"/>
  </w:style>
  <w:style w:type="paragraph" w:styleId="NormalWeb">
    <w:name w:val="Normal (Web)"/>
    <w:basedOn w:val="Normal"/>
    <w:uiPriority w:val="99"/>
    <w:semiHidden/>
    <w:unhideWhenUsed/>
    <w:rsid w:val="003A7DCF"/>
    <w:pPr>
      <w:spacing w:before="100" w:beforeAutospacing="1" w:after="100" w:afterAutospacing="1"/>
    </w:pPr>
    <w:rPr>
      <w:rFonts w:ascii="Times" w:hAnsi="Times" w:cs="Times New Roman"/>
      <w:sz w:val="20"/>
      <w:szCs w:val="20"/>
    </w:rPr>
  </w:style>
  <w:style w:type="character" w:styleId="FollowedHyperlink">
    <w:name w:val="FollowedHyperlink"/>
    <w:basedOn w:val="DefaultParagraphFont"/>
    <w:uiPriority w:val="99"/>
    <w:semiHidden/>
    <w:unhideWhenUsed/>
    <w:rsid w:val="000E71B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6363562">
      <w:bodyDiv w:val="1"/>
      <w:marLeft w:val="0"/>
      <w:marRight w:val="0"/>
      <w:marTop w:val="0"/>
      <w:marBottom w:val="0"/>
      <w:divBdr>
        <w:top w:val="none" w:sz="0" w:space="0" w:color="auto"/>
        <w:left w:val="none" w:sz="0" w:space="0" w:color="auto"/>
        <w:bottom w:val="none" w:sz="0" w:space="0" w:color="auto"/>
        <w:right w:val="none" w:sz="0" w:space="0" w:color="auto"/>
      </w:divBdr>
    </w:div>
    <w:div w:id="531069695">
      <w:bodyDiv w:val="1"/>
      <w:marLeft w:val="0"/>
      <w:marRight w:val="0"/>
      <w:marTop w:val="0"/>
      <w:marBottom w:val="0"/>
      <w:divBdr>
        <w:top w:val="none" w:sz="0" w:space="0" w:color="auto"/>
        <w:left w:val="none" w:sz="0" w:space="0" w:color="auto"/>
        <w:bottom w:val="none" w:sz="0" w:space="0" w:color="auto"/>
        <w:right w:val="none" w:sz="0" w:space="0" w:color="auto"/>
      </w:divBdr>
      <w:divsChild>
        <w:div w:id="1592860116">
          <w:marLeft w:val="0"/>
          <w:marRight w:val="0"/>
          <w:marTop w:val="0"/>
          <w:marBottom w:val="0"/>
          <w:divBdr>
            <w:top w:val="none" w:sz="0" w:space="0" w:color="auto"/>
            <w:left w:val="none" w:sz="0" w:space="0" w:color="auto"/>
            <w:bottom w:val="none" w:sz="0" w:space="0" w:color="auto"/>
            <w:right w:val="none" w:sz="0" w:space="0" w:color="auto"/>
          </w:divBdr>
        </w:div>
        <w:div w:id="1865433380">
          <w:marLeft w:val="0"/>
          <w:marRight w:val="0"/>
          <w:marTop w:val="0"/>
          <w:marBottom w:val="0"/>
          <w:divBdr>
            <w:top w:val="none" w:sz="0" w:space="0" w:color="auto"/>
            <w:left w:val="none" w:sz="0" w:space="0" w:color="auto"/>
            <w:bottom w:val="none" w:sz="0" w:space="0" w:color="auto"/>
            <w:right w:val="none" w:sz="0" w:space="0" w:color="auto"/>
          </w:divBdr>
        </w:div>
        <w:div w:id="685903697">
          <w:marLeft w:val="0"/>
          <w:marRight w:val="0"/>
          <w:marTop w:val="0"/>
          <w:marBottom w:val="0"/>
          <w:divBdr>
            <w:top w:val="none" w:sz="0" w:space="0" w:color="auto"/>
            <w:left w:val="none" w:sz="0" w:space="0" w:color="auto"/>
            <w:bottom w:val="none" w:sz="0" w:space="0" w:color="auto"/>
            <w:right w:val="none" w:sz="0" w:space="0" w:color="auto"/>
          </w:divBdr>
          <w:divsChild>
            <w:div w:id="224335171">
              <w:marLeft w:val="0"/>
              <w:marRight w:val="0"/>
              <w:marTop w:val="0"/>
              <w:marBottom w:val="200"/>
              <w:divBdr>
                <w:top w:val="none" w:sz="0" w:space="0" w:color="auto"/>
                <w:left w:val="none" w:sz="0" w:space="0" w:color="auto"/>
                <w:bottom w:val="none" w:sz="0" w:space="0" w:color="auto"/>
                <w:right w:val="none" w:sz="0" w:space="0" w:color="auto"/>
              </w:divBdr>
            </w:div>
            <w:div w:id="1278952617">
              <w:marLeft w:val="0"/>
              <w:marRight w:val="0"/>
              <w:marTop w:val="0"/>
              <w:marBottom w:val="200"/>
              <w:divBdr>
                <w:top w:val="none" w:sz="0" w:space="0" w:color="auto"/>
                <w:left w:val="none" w:sz="0" w:space="0" w:color="auto"/>
                <w:bottom w:val="none" w:sz="0" w:space="0" w:color="auto"/>
                <w:right w:val="none" w:sz="0" w:space="0" w:color="auto"/>
              </w:divBdr>
              <w:divsChild>
                <w:div w:id="106287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927163">
      <w:bodyDiv w:val="1"/>
      <w:marLeft w:val="0"/>
      <w:marRight w:val="0"/>
      <w:marTop w:val="0"/>
      <w:marBottom w:val="0"/>
      <w:divBdr>
        <w:top w:val="none" w:sz="0" w:space="0" w:color="auto"/>
        <w:left w:val="none" w:sz="0" w:space="0" w:color="auto"/>
        <w:bottom w:val="none" w:sz="0" w:space="0" w:color="auto"/>
        <w:right w:val="none" w:sz="0" w:space="0" w:color="auto"/>
      </w:divBdr>
    </w:div>
    <w:div w:id="15638319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emabarlas@uchicago.edu" TargetMode="External"/><Relationship Id="rId13" Type="http://schemas.openxmlformats.org/officeDocument/2006/relationships/hyperlink" Target="file:///C:\Users\semabarlas\AppData\Local\Temp\uchicagoanalytics.org" TargetMode="External"/><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www.ftvs.cuni.cz/hendl/metodologie/introduction-to-research-methods.pdf" TargetMode="External"/><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anilchaturvedi@uchicago.edu" TargetMode="External"/><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hyperlink" Target="mailto:semabarlas@uchicago.edu" TargetMode="External"/><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mailto:anilchaturvedi@uchicago.edu" TargetMode="External"/><Relationship Id="rId14" Type="http://schemas.openxmlformats.org/officeDocument/2006/relationships/hyperlink" Target="https://disabilities.uchicago.edu/"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1.tif"/></Relationships>
</file>

<file path=word/_rels/footer3.xml.rels><?xml version="1.0" encoding="UTF-8" standalone="yes"?>
<Relationships xmlns="http://schemas.openxmlformats.org/package/2006/relationships"><Relationship Id="rId1" Type="http://schemas.openxmlformats.org/officeDocument/2006/relationships/image" Target="media/image1.tif"/></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georg\Desktop\Flyer%20Template%20-%20Text%20Only.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7AD61E-7B7B-4C25-A593-BFD35E0C47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Flyer Template - Text Only</Template>
  <TotalTime>2</TotalTime>
  <Pages>7</Pages>
  <Words>1852</Words>
  <Characters>10561</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University of Chicago</Company>
  <LinksUpToDate>false</LinksUpToDate>
  <CharactersWithSpaces>12389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Vanessa Georg</dc:creator>
  <cp:lastModifiedBy>apurva.chaturvedi</cp:lastModifiedBy>
  <cp:revision>4</cp:revision>
  <cp:lastPrinted>2013-12-06T19:59:00Z</cp:lastPrinted>
  <dcterms:created xsi:type="dcterms:W3CDTF">2017-03-15T17:05:00Z</dcterms:created>
  <dcterms:modified xsi:type="dcterms:W3CDTF">2017-03-15T17:06:00Z</dcterms:modified>
</cp:coreProperties>
</file>